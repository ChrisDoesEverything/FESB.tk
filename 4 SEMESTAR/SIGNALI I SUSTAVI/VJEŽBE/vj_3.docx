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727" w:rsidRPr="00EA3F29" w:rsidRDefault="001B7727" w:rsidP="006E43F6">
      <w:pPr>
        <w:jc w:val="both"/>
      </w:pPr>
    </w:p>
    <w:p w:rsidR="006B6F2D" w:rsidRPr="00EA3F29" w:rsidRDefault="006B6F2D" w:rsidP="006E43F6">
      <w:pPr>
        <w:pStyle w:val="ListParagraph"/>
        <w:numPr>
          <w:ilvl w:val="0"/>
          <w:numId w:val="4"/>
        </w:numPr>
        <w:jc w:val="both"/>
      </w:pPr>
      <w:r w:rsidRPr="00EA3F29">
        <w:t>Napisati definicije linearnosti i vremenske nepromjenjivosti sustava Provjeriti da li su sustavi opisani slijedećim ulazno – izlaznim vezama linearni i vremenski nepromjenjivi:</w:t>
      </w:r>
    </w:p>
    <w:p w:rsidR="006B6F2D" w:rsidRPr="00EA3F29" w:rsidRDefault="006B6F2D" w:rsidP="006E43F6">
      <w:pPr>
        <w:pStyle w:val="ListParagraph"/>
        <w:numPr>
          <w:ilvl w:val="1"/>
          <w:numId w:val="4"/>
        </w:numPr>
        <w:jc w:val="both"/>
      </w:pPr>
      <w:r w:rsidRPr="00EA3F29">
        <w:t>y(t) = t</w:t>
      </w:r>
      <w:r w:rsidRPr="00EA3F29">
        <w:rPr>
          <w:vertAlign w:val="superscript"/>
        </w:rPr>
        <w:t>2</w:t>
      </w:r>
      <w:r w:rsidRPr="00EA3F29">
        <w:t>x(t - 2)</w:t>
      </w:r>
    </w:p>
    <w:p w:rsidR="006B6F2D" w:rsidRPr="00EA3F29" w:rsidRDefault="006B6F2D" w:rsidP="006E43F6">
      <w:pPr>
        <w:pStyle w:val="ListParagraph"/>
        <w:numPr>
          <w:ilvl w:val="1"/>
          <w:numId w:val="4"/>
        </w:numPr>
        <w:jc w:val="both"/>
      </w:pPr>
      <w:r w:rsidRPr="00EA3F29">
        <w:t>y(t) = 5x(t) + 4</w:t>
      </w:r>
    </w:p>
    <w:p w:rsidR="006B6F2D" w:rsidRPr="00EA3F29" w:rsidRDefault="006B6F2D" w:rsidP="006E43F6">
      <w:pPr>
        <w:pStyle w:val="ListParagraph"/>
        <w:numPr>
          <w:ilvl w:val="1"/>
          <w:numId w:val="4"/>
        </w:numPr>
        <w:jc w:val="both"/>
      </w:pPr>
      <w:r w:rsidRPr="00EA3F29">
        <w:t>y[n] = x</w:t>
      </w:r>
      <w:r w:rsidRPr="00EA3F29">
        <w:rPr>
          <w:vertAlign w:val="superscript"/>
        </w:rPr>
        <w:t>2</w:t>
      </w:r>
      <w:r w:rsidRPr="00EA3F29">
        <w:t>[n – 3]</w:t>
      </w:r>
    </w:p>
    <w:p w:rsidR="006B6F2D" w:rsidRPr="00EA3F29" w:rsidRDefault="006B6F2D" w:rsidP="006E43F6">
      <w:pPr>
        <w:ind w:left="426"/>
        <w:jc w:val="both"/>
      </w:pPr>
    </w:p>
    <w:p w:rsidR="006B6F2D" w:rsidRPr="00EA3F29" w:rsidRDefault="006B6F2D" w:rsidP="006E43F6">
      <w:pPr>
        <w:ind w:left="426"/>
        <w:jc w:val="both"/>
      </w:pPr>
      <w:r w:rsidRPr="00EA3F29">
        <w:t>Sustav je linearan ako vrijedi:</w:t>
      </w:r>
    </w:p>
    <w:p w:rsidR="006B6F2D" w:rsidRPr="00EA3F29" w:rsidRDefault="006B6F2D" w:rsidP="006E43F6">
      <w:pPr>
        <w:pStyle w:val="ListParagraph"/>
        <w:numPr>
          <w:ilvl w:val="0"/>
          <w:numId w:val="6"/>
        </w:numPr>
        <w:jc w:val="both"/>
      </w:pPr>
      <w:r w:rsidRPr="00EA3F29">
        <w:t>Odziv na x</w:t>
      </w:r>
      <w:r w:rsidRPr="00EA3F29">
        <w:rPr>
          <w:vertAlign w:val="subscript"/>
        </w:rPr>
        <w:t>1</w:t>
      </w:r>
      <w:r w:rsidRPr="00EA3F29">
        <w:t>(t) + x</w:t>
      </w:r>
      <w:r w:rsidRPr="00EA3F29">
        <w:rPr>
          <w:vertAlign w:val="subscript"/>
        </w:rPr>
        <w:t>2</w:t>
      </w:r>
      <w:r w:rsidRPr="00EA3F29">
        <w:t>(t) je y</w:t>
      </w:r>
      <w:r w:rsidRPr="00EA3F29">
        <w:rPr>
          <w:vertAlign w:val="subscript"/>
        </w:rPr>
        <w:t>1</w:t>
      </w:r>
      <w:r w:rsidRPr="00EA3F29">
        <w:t>(t) + y</w:t>
      </w:r>
      <w:r w:rsidRPr="00EA3F29">
        <w:rPr>
          <w:vertAlign w:val="subscript"/>
        </w:rPr>
        <w:t>2</w:t>
      </w:r>
      <w:r w:rsidRPr="00EA3F29">
        <w:t>(t)</w:t>
      </w:r>
    </w:p>
    <w:p w:rsidR="006B6F2D" w:rsidRPr="00EA3F29" w:rsidRDefault="006B6F2D" w:rsidP="006E43F6">
      <w:pPr>
        <w:pStyle w:val="ListParagraph"/>
        <w:numPr>
          <w:ilvl w:val="0"/>
          <w:numId w:val="6"/>
        </w:numPr>
        <w:jc w:val="both"/>
      </w:pPr>
      <w:r w:rsidRPr="00EA3F29">
        <w:t>Odziv na ax</w:t>
      </w:r>
      <w:r w:rsidRPr="00EA3F29">
        <w:rPr>
          <w:vertAlign w:val="subscript"/>
        </w:rPr>
        <w:t>1</w:t>
      </w:r>
      <w:r w:rsidRPr="00EA3F29">
        <w:t xml:space="preserve">(t) </w:t>
      </w:r>
      <w:r w:rsidR="009B4F15" w:rsidRPr="00EA3F29">
        <w:t>je</w:t>
      </w:r>
      <w:r w:rsidRPr="00EA3F29">
        <w:t xml:space="preserve"> ay</w:t>
      </w:r>
      <w:r w:rsidRPr="00EA3F29">
        <w:rPr>
          <w:vertAlign w:val="subscript"/>
        </w:rPr>
        <w:t>1</w:t>
      </w:r>
      <w:r w:rsidRPr="00EA3F29">
        <w:t>(t), pri čemu je a proizvoljna realna ili kompleksna konstanta.</w:t>
      </w:r>
    </w:p>
    <w:p w:rsidR="009B4F15" w:rsidRPr="00EA3F29" w:rsidRDefault="009B4F15" w:rsidP="006E43F6">
      <w:pPr>
        <w:ind w:left="426"/>
        <w:jc w:val="both"/>
      </w:pPr>
    </w:p>
    <w:p w:rsidR="009B4F15" w:rsidRPr="00EA3F29" w:rsidRDefault="009B4F15" w:rsidP="006E43F6">
      <w:pPr>
        <w:ind w:left="426"/>
        <w:jc w:val="both"/>
      </w:pPr>
      <w:r w:rsidRPr="00EA3F29">
        <w:t>Prvo od navedenih svojstava nazivamo svojstvo aditivnosti, a drugo svojstvo homogenosti. Svojstva aditivnosti i homogenosti koja definiraju linearan sustav mogu se objediniti u jednu relaciju:</w:t>
      </w:r>
    </w:p>
    <w:p w:rsidR="009B4F15" w:rsidRPr="00EA3F29" w:rsidRDefault="009B4F15" w:rsidP="006E43F6">
      <w:pPr>
        <w:ind w:left="426"/>
        <w:jc w:val="both"/>
      </w:pPr>
      <w:r w:rsidRPr="00EA3F29">
        <w:t>ax</w:t>
      </w:r>
      <w:r w:rsidRPr="00EA3F29">
        <w:rPr>
          <w:vertAlign w:val="subscript"/>
        </w:rPr>
        <w:t>1</w:t>
      </w:r>
      <w:r w:rsidRPr="00EA3F29">
        <w:t>(t) + bx</w:t>
      </w:r>
      <w:r w:rsidRPr="00EA3F29">
        <w:rPr>
          <w:vertAlign w:val="subscript"/>
        </w:rPr>
        <w:t>2</w:t>
      </w:r>
      <w:r w:rsidRPr="00EA3F29">
        <w:t>(t) → ay</w:t>
      </w:r>
      <w:r w:rsidRPr="00EA3F29">
        <w:rPr>
          <w:vertAlign w:val="subscript"/>
        </w:rPr>
        <w:t>1</w:t>
      </w:r>
      <w:r w:rsidRPr="00EA3F29">
        <w:t>(t) + by</w:t>
      </w:r>
      <w:r w:rsidRPr="00EA3F29">
        <w:rPr>
          <w:vertAlign w:val="subscript"/>
        </w:rPr>
        <w:t>2</w:t>
      </w:r>
      <w:r w:rsidRPr="00EA3F29">
        <w:t>(t)</w:t>
      </w:r>
    </w:p>
    <w:p w:rsidR="009B4F15" w:rsidRPr="00EA3F29" w:rsidRDefault="009B4F15" w:rsidP="006E43F6">
      <w:pPr>
        <w:ind w:left="426"/>
        <w:jc w:val="both"/>
      </w:pPr>
    </w:p>
    <w:p w:rsidR="009B4F15" w:rsidRPr="00EA3F29" w:rsidRDefault="009B4F15" w:rsidP="006E43F6">
      <w:pPr>
        <w:ind w:left="426"/>
        <w:jc w:val="both"/>
      </w:pPr>
      <w:r w:rsidRPr="00EA3F29">
        <w:t>(Iste relacije vrijede I u diskretnom vremenu.)</w:t>
      </w:r>
    </w:p>
    <w:p w:rsidR="009B4F15" w:rsidRPr="00EA3F29" w:rsidRDefault="009B4F15" w:rsidP="006E43F6">
      <w:pPr>
        <w:ind w:left="426"/>
        <w:jc w:val="both"/>
      </w:pPr>
    </w:p>
    <w:p w:rsidR="009B4F15" w:rsidRPr="00EA3F29" w:rsidRDefault="009B4F15" w:rsidP="006E43F6">
      <w:pPr>
        <w:ind w:left="426"/>
        <w:jc w:val="both"/>
      </w:pPr>
    </w:p>
    <w:p w:rsidR="009B4F15" w:rsidRPr="00EA3F29" w:rsidRDefault="009B4F15" w:rsidP="006E43F6">
      <w:pPr>
        <w:ind w:left="426"/>
        <w:jc w:val="both"/>
      </w:pPr>
      <w:r w:rsidRPr="00EA3F29">
        <w:t>Sustav je vremenski nepromjenjiv ili invarijantan ako se njegova svojstva i ponašanje ne mijenjaju tijekom vremena. Za vremenski nepromjenjiv sustav S: x(t) → y(t) vrijedit će S: x(t – t</w:t>
      </w:r>
      <w:r w:rsidRPr="00EA3F29">
        <w:rPr>
          <w:vertAlign w:val="subscript"/>
        </w:rPr>
        <w:t>0</w:t>
      </w:r>
      <w:r w:rsidRPr="00EA3F29">
        <w:t>) → y(t– t</w:t>
      </w:r>
      <w:r w:rsidRPr="00EA3F29">
        <w:rPr>
          <w:vertAlign w:val="subscript"/>
        </w:rPr>
        <w:t>0</w:t>
      </w:r>
      <w:r w:rsidRPr="00EA3F29">
        <w:t>). Analogno vrijedi I za diskrente sustave.</w:t>
      </w:r>
    </w:p>
    <w:p w:rsidR="009B4F15" w:rsidRPr="00EA3F29" w:rsidRDefault="009B4F15" w:rsidP="006E43F6">
      <w:pPr>
        <w:ind w:left="426"/>
        <w:jc w:val="both"/>
      </w:pPr>
    </w:p>
    <w:p w:rsidR="009B4F15" w:rsidRPr="00EA3F29" w:rsidRDefault="009B4F15" w:rsidP="006E43F6">
      <w:pPr>
        <w:ind w:left="426"/>
        <w:jc w:val="both"/>
      </w:pPr>
    </w:p>
    <w:p w:rsidR="00EE35CE" w:rsidRPr="00EA3F29" w:rsidRDefault="00EE35CE" w:rsidP="006E43F6">
      <w:pPr>
        <w:pStyle w:val="ListParagraph"/>
        <w:numPr>
          <w:ilvl w:val="0"/>
          <w:numId w:val="8"/>
        </w:numPr>
        <w:jc w:val="both"/>
      </w:pPr>
      <m:oMath>
        <w:bookmarkStart w:id="0" w:name="OLE_LINK7"/>
        <w:bookmarkStart w:id="1" w:name="OLE_LINK8"/>
        <w:bookmarkStart w:id="2" w:name="OLE_LINK38"/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t-2</m:t>
            </m:r>
          </m:e>
        </m:d>
      </m:oMath>
    </w:p>
    <w:p w:rsidR="00EE35CE" w:rsidRPr="00EA3F29" w:rsidRDefault="00EE35CE" w:rsidP="006E43F6">
      <w:pPr>
        <w:pStyle w:val="ListParagraph"/>
        <w:ind w:left="786"/>
        <w:jc w:val="both"/>
      </w:pPr>
    </w:p>
    <w:p w:rsidR="00EE35CE" w:rsidRPr="00EA3F29" w:rsidRDefault="00EE35CE" w:rsidP="006E43F6">
      <w:pPr>
        <w:pStyle w:val="ListParagraph"/>
        <w:ind w:left="786"/>
        <w:jc w:val="both"/>
      </w:pPr>
      <w:r w:rsidRPr="00EA3F29">
        <w:t>Neka su ulazni signali definirani kao:</w:t>
      </w:r>
    </w:p>
    <w:p w:rsidR="00EE35CE" w:rsidRPr="00EA3F29" w:rsidRDefault="00AE5B55" w:rsidP="006E43F6">
      <w:pPr>
        <w:pStyle w:val="ListParagraph"/>
        <w:ind w:left="786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  <w:r w:rsidR="00EE35CE" w:rsidRPr="00EA3F29">
          <w:br/>
        </w: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=bs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EE35CE" w:rsidRPr="00EA3F29" w:rsidRDefault="00EE35CE" w:rsidP="006E43F6">
      <w:pPr>
        <w:pStyle w:val="ListParagraph"/>
        <w:ind w:left="786"/>
        <w:jc w:val="both"/>
      </w:pPr>
      <w:r w:rsidRPr="00EA3F29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+bs(t)</m:t>
          </m:r>
        </m:oMath>
      </m:oMathPara>
    </w:p>
    <w:p w:rsidR="00EE35CE" w:rsidRPr="00EA3F29" w:rsidRDefault="00EE35CE" w:rsidP="006E43F6">
      <w:pPr>
        <w:pStyle w:val="ListParagraph"/>
        <w:ind w:left="786"/>
        <w:jc w:val="both"/>
      </w:pPr>
    </w:p>
    <w:p w:rsidR="00EE35CE" w:rsidRPr="00EA3F29" w:rsidRDefault="00EE35CE" w:rsidP="006E43F6">
      <w:pPr>
        <w:pStyle w:val="ListParagraph"/>
        <w:ind w:left="786"/>
        <w:jc w:val="both"/>
      </w:pPr>
      <w:r w:rsidRPr="00EA3F29">
        <w:t>gdje su a i b proizvoljne realne ili kompleksne konstante, a r(t) i s(t) bilo koja dva kontinuirana signala.</w:t>
      </w:r>
    </w:p>
    <w:p w:rsidR="00EE35CE" w:rsidRPr="00EA3F29" w:rsidRDefault="00EE35CE" w:rsidP="006E43F6">
      <w:pPr>
        <w:pStyle w:val="ListParagraph"/>
        <w:ind w:left="786"/>
        <w:jc w:val="both"/>
      </w:pPr>
    </w:p>
    <w:p w:rsidR="00EE35CE" w:rsidRPr="00EA3F29" w:rsidRDefault="00EE35CE" w:rsidP="006E43F6">
      <w:pPr>
        <w:pStyle w:val="ListParagraph"/>
        <w:ind w:left="786"/>
        <w:jc w:val="both"/>
      </w:pPr>
    </w:p>
    <w:p w:rsidR="00EE35CE" w:rsidRPr="00EA3F29" w:rsidRDefault="00EE35CE" w:rsidP="006E43F6">
      <w:pPr>
        <w:pStyle w:val="ListParagraph"/>
        <w:ind w:left="786"/>
        <w:jc w:val="both"/>
      </w:pPr>
      <w:r w:rsidRPr="00EA3F29">
        <w:t>Tada vrijedi:</w:t>
      </w:r>
    </w:p>
    <w:p w:rsidR="00EE35CE" w:rsidRPr="00EA3F29" w:rsidRDefault="00AE5B55" w:rsidP="006E43F6">
      <w:pPr>
        <w:pStyle w:val="ListParagraph"/>
        <w:ind w:left="786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r(t-2)</m:t>
          </m:r>
        </m:oMath>
      </m:oMathPara>
    </w:p>
    <w:p w:rsidR="00EE35CE" w:rsidRPr="00EA3F29" w:rsidRDefault="00AE5B55" w:rsidP="006E43F6">
      <w:pPr>
        <w:pStyle w:val="ListParagraph"/>
        <w:ind w:left="786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=b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</m:oMath>
      </m:oMathPara>
    </w:p>
    <w:p w:rsidR="00EE35CE" w:rsidRPr="00EA3F29" w:rsidRDefault="00EE35CE" w:rsidP="006E43F6">
      <w:pPr>
        <w:pStyle w:val="ListParagraph"/>
        <w:ind w:left="786"/>
        <w:jc w:val="both"/>
      </w:pPr>
    </w:p>
    <w:p w:rsidR="00EE35CE" w:rsidRPr="00EA3F29" w:rsidRDefault="00AE5B55" w:rsidP="006E43F6">
      <w:pPr>
        <w:pStyle w:val="ListParagraph"/>
        <w:ind w:left="786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t-2</m:t>
                  </m:r>
                </m:e>
              </m:d>
              <m:r>
                <w:rPr>
                  <w:rFonts w:ascii="Cambria Math" w:hAnsi="Cambria Math"/>
                </w:rPr>
                <m:t>+bs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t-2</m:t>
                  </m:r>
                </m:e>
              </m:d>
            </m:e>
          </m:d>
        </m:oMath>
      </m:oMathPara>
    </w:p>
    <w:p w:rsidR="00EE35CE" w:rsidRPr="00EA3F29" w:rsidRDefault="00EE35CE" w:rsidP="006E43F6">
      <w:pPr>
        <w:pStyle w:val="ListParagraph"/>
        <w:ind w:left="786"/>
        <w:jc w:val="both"/>
      </w:pPr>
    </w:p>
    <w:p w:rsidR="00EE35CE" w:rsidRPr="00EA3F29" w:rsidRDefault="00EE35CE" w:rsidP="006E43F6">
      <w:pPr>
        <w:pStyle w:val="ListParagraph"/>
        <w:ind w:left="786"/>
        <w:jc w:val="both"/>
      </w:pPr>
      <w:r w:rsidRPr="00EA3F29">
        <w:t>S obzirom da vrijedi:</w:t>
      </w:r>
    </w:p>
    <w:p w:rsidR="00EE35CE" w:rsidRPr="00EA3F29" w:rsidRDefault="00AE5B55" w:rsidP="006E43F6">
      <w:pPr>
        <w:pStyle w:val="ListParagraph"/>
        <w:ind w:left="786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  <w:r w:rsidR="00EE35CE" w:rsidRPr="00EA3F29">
          <w:br/>
        </w: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t-2</m:t>
                  </m:r>
                </m:e>
              </m:d>
              <m:r>
                <w:rPr>
                  <w:rFonts w:ascii="Cambria Math" w:hAnsi="Cambria Math"/>
                </w:rPr>
                <m:t>+bs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t-2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</m:oMath>
        <w:r w:rsidR="00EE35CE" w:rsidRPr="00EA3F29">
          <w:br/>
        </w:r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m:rPr>
              <m:aln/>
            </m:rP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</m:oMath>
      </m:oMathPara>
    </w:p>
    <w:p w:rsidR="00EE35CE" w:rsidRPr="00EA3F29" w:rsidRDefault="00EE35CE" w:rsidP="006E43F6">
      <w:pPr>
        <w:pStyle w:val="ListParagraph"/>
        <w:ind w:left="786"/>
        <w:jc w:val="both"/>
      </w:pPr>
    </w:p>
    <w:p w:rsidR="00EE35CE" w:rsidRPr="00EA3F29" w:rsidRDefault="00EE35CE" w:rsidP="006E43F6">
      <w:pPr>
        <w:pStyle w:val="ListParagraph"/>
        <w:ind w:left="786"/>
        <w:jc w:val="both"/>
      </w:pPr>
      <w:r w:rsidRPr="00EA3F29">
        <w:t>dani sustav proglašavamo linearnim.</w:t>
      </w:r>
    </w:p>
    <w:p w:rsidR="00EE35CE" w:rsidRPr="00EA3F29" w:rsidRDefault="00EE35CE" w:rsidP="006E43F6">
      <w:pPr>
        <w:pStyle w:val="ListParagraph"/>
        <w:ind w:left="786"/>
        <w:jc w:val="both"/>
      </w:pPr>
    </w:p>
    <w:p w:rsidR="00EE35CE" w:rsidRPr="00EA3F29" w:rsidRDefault="00EE35CE" w:rsidP="006E43F6">
      <w:pPr>
        <w:pStyle w:val="ListParagraph"/>
        <w:ind w:left="786"/>
        <w:jc w:val="both"/>
      </w:pPr>
    </w:p>
    <w:p w:rsidR="00EE35CE" w:rsidRPr="00EA3F29" w:rsidRDefault="00EE35CE" w:rsidP="006E43F6">
      <w:pPr>
        <w:pStyle w:val="ListParagraph"/>
        <w:ind w:left="786"/>
        <w:jc w:val="both"/>
      </w:pPr>
    </w:p>
    <w:p w:rsidR="00EE35CE" w:rsidRPr="00EA3F29" w:rsidRDefault="00EE35CE" w:rsidP="006E43F6">
      <w:pPr>
        <w:pStyle w:val="ListParagraph"/>
        <w:ind w:left="786"/>
        <w:jc w:val="both"/>
      </w:pPr>
      <w:r w:rsidRPr="00EA3F29">
        <w:t>Dodatno definirajmo:</w:t>
      </w:r>
    </w:p>
    <w:p w:rsidR="00EE35CE" w:rsidRPr="00EA3F29" w:rsidRDefault="00AE5B55" w:rsidP="006E43F6">
      <w:pPr>
        <w:pStyle w:val="ListParagraph"/>
        <w:ind w:left="786"/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EE35CE" w:rsidRPr="00EA3F29" w:rsidRDefault="00AE5B55" w:rsidP="006E43F6">
      <w:pPr>
        <w:pStyle w:val="ListParagraph"/>
        <w:ind w:left="786"/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=r(t-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E35CE" w:rsidRPr="00EA3F29" w:rsidRDefault="00EE35CE" w:rsidP="006E43F6">
      <w:pPr>
        <w:pStyle w:val="ListParagraph"/>
        <w:ind w:left="786"/>
        <w:jc w:val="both"/>
        <w:rPr>
          <w:iCs/>
        </w:rPr>
      </w:pPr>
    </w:p>
    <w:p w:rsidR="00EE35CE" w:rsidRPr="00EA3F29" w:rsidRDefault="00EE35CE" w:rsidP="006E43F6">
      <w:pPr>
        <w:pStyle w:val="ListParagraph"/>
        <w:ind w:left="786"/>
        <w:jc w:val="both"/>
        <w:rPr>
          <w:iCs/>
        </w:rPr>
      </w:pPr>
      <w:r w:rsidRPr="00EA3F29">
        <w:rPr>
          <w:iCs/>
        </w:rPr>
        <w:t>iz čega slijedi:</w:t>
      </w:r>
    </w:p>
    <w:p w:rsidR="00EE35CE" w:rsidRPr="00EA3F29" w:rsidRDefault="00AE5B55" w:rsidP="006E43F6">
      <w:pPr>
        <w:pStyle w:val="ListParagraph"/>
        <w:ind w:left="786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t zamjenjujemo sa 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(t-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e>
          </m:d>
        </m:oMath>
      </m:oMathPara>
    </w:p>
    <w:p w:rsidR="00EE35CE" w:rsidRPr="00EA3F29" w:rsidRDefault="00EE35CE" w:rsidP="006E43F6">
      <w:pPr>
        <w:pStyle w:val="ListParagraph"/>
        <w:ind w:left="786"/>
        <w:jc w:val="both"/>
      </w:pPr>
    </w:p>
    <w:p w:rsidR="00EE35CE" w:rsidRPr="00EA3F29" w:rsidRDefault="00AE5B55" w:rsidP="006E43F6">
      <w:pPr>
        <w:pStyle w:val="ListParagraph"/>
        <w:ind w:left="786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e>
          </m:d>
        </m:oMath>
      </m:oMathPara>
    </w:p>
    <w:p w:rsidR="00EE35CE" w:rsidRPr="00EA3F29" w:rsidRDefault="00EE35CE" w:rsidP="006E43F6">
      <w:pPr>
        <w:pStyle w:val="ListParagraph"/>
        <w:ind w:left="786"/>
        <w:jc w:val="both"/>
      </w:pPr>
    </w:p>
    <w:p w:rsidR="00F025E3" w:rsidRPr="00EA3F29" w:rsidRDefault="00EE35CE" w:rsidP="006E43F6">
      <w:pPr>
        <w:pStyle w:val="ListParagraph"/>
        <w:ind w:left="786"/>
        <w:jc w:val="both"/>
        <w:rPr>
          <w:iCs/>
        </w:rPr>
      </w:pPr>
      <w:r w:rsidRPr="00EA3F29">
        <w:t>S obzirom da</w:t>
      </w:r>
      <w:r w:rsidR="00376F7E" w:rsidRPr="00EA3F29">
        <w:t xml:space="preserve"> je</w:t>
      </w:r>
      <w:r w:rsidRPr="00EA3F29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EA3F29">
        <w:rPr>
          <w:iCs/>
        </w:rPr>
        <w:t xml:space="preserve"> sustav nije vremenski nepromjenjiv.</w:t>
      </w:r>
    </w:p>
    <w:bookmarkEnd w:id="0"/>
    <w:bookmarkEnd w:id="1"/>
    <w:bookmarkEnd w:id="2"/>
    <w:p w:rsidR="00F025E3" w:rsidRPr="00EA3F29" w:rsidRDefault="00F025E3" w:rsidP="006E43F6">
      <w:pPr>
        <w:jc w:val="both"/>
        <w:rPr>
          <w:iCs/>
        </w:rPr>
      </w:pPr>
      <w:r w:rsidRPr="00EA3F29">
        <w:rPr>
          <w:iCs/>
        </w:rPr>
        <w:br w:type="page"/>
      </w:r>
    </w:p>
    <w:p w:rsidR="00EE35CE" w:rsidRPr="00EA3F29" w:rsidRDefault="00EE35CE" w:rsidP="006E43F6">
      <w:pPr>
        <w:pStyle w:val="ListParagraph"/>
        <w:ind w:left="786"/>
        <w:jc w:val="both"/>
      </w:pPr>
    </w:p>
    <w:p w:rsidR="00F025E3" w:rsidRPr="00EA3F29" w:rsidRDefault="00F025E3" w:rsidP="006E43F6">
      <w:pPr>
        <w:pStyle w:val="ListParagraph"/>
        <w:ind w:left="786"/>
        <w:jc w:val="both"/>
      </w:pPr>
      <w:bookmarkStart w:id="3" w:name="OLE_LINK21"/>
      <w:bookmarkStart w:id="4" w:name="OLE_LINK22"/>
      <w:r w:rsidRPr="00EA3F29">
        <w:t>U konkretnom primjeru odrađenom na vježbi vrijede slijedeći parametri:</w:t>
      </w:r>
    </w:p>
    <w:p w:rsidR="00F025E3" w:rsidRPr="00EA3F29" w:rsidRDefault="00F025E3" w:rsidP="006E43F6">
      <w:pPr>
        <w:pStyle w:val="ListParagraph"/>
        <w:numPr>
          <w:ilvl w:val="0"/>
          <w:numId w:val="9"/>
        </w:numPr>
        <w:jc w:val="both"/>
      </w:pPr>
      <w:r w:rsidRPr="00EA3F29">
        <w:t>r(t) = u(t),</w:t>
      </w:r>
    </w:p>
    <w:p w:rsidR="00F025E3" w:rsidRPr="00EA3F29" w:rsidRDefault="00F025E3" w:rsidP="006E43F6">
      <w:pPr>
        <w:pStyle w:val="ListParagraph"/>
        <w:numPr>
          <w:ilvl w:val="0"/>
          <w:numId w:val="9"/>
        </w:numPr>
        <w:jc w:val="both"/>
      </w:pPr>
      <w:r w:rsidRPr="00EA3F29">
        <w:t>s(t) = t * u(t),</w:t>
      </w:r>
    </w:p>
    <w:p w:rsidR="00F025E3" w:rsidRPr="00EA3F29" w:rsidRDefault="00F025E3" w:rsidP="006E43F6">
      <w:pPr>
        <w:pStyle w:val="ListParagraph"/>
        <w:numPr>
          <w:ilvl w:val="0"/>
          <w:numId w:val="9"/>
        </w:numPr>
        <w:jc w:val="both"/>
      </w:pPr>
      <w:r w:rsidRPr="00EA3F29">
        <w:t>a = b = 1,</w:t>
      </w:r>
    </w:p>
    <w:p w:rsidR="00F025E3" w:rsidRPr="00EA3F29" w:rsidRDefault="00F025E3" w:rsidP="006E43F6">
      <w:pPr>
        <w:pStyle w:val="ListParagraph"/>
        <w:numPr>
          <w:ilvl w:val="0"/>
          <w:numId w:val="9"/>
        </w:numPr>
        <w:jc w:val="both"/>
      </w:pPr>
      <w:r w:rsidRPr="00EA3F29">
        <w:t>t</w:t>
      </w:r>
      <w:r w:rsidRPr="00EA3F29">
        <w:rPr>
          <w:vertAlign w:val="subscript"/>
        </w:rPr>
        <w:t>0</w:t>
      </w:r>
      <w:r w:rsidRPr="00EA3F29">
        <w:t xml:space="preserve"> = 3</w:t>
      </w:r>
    </w:p>
    <w:p w:rsidR="00E10FC7" w:rsidRPr="00EA3F29" w:rsidRDefault="00E10FC7" w:rsidP="006E43F6">
      <w:pPr>
        <w:ind w:left="708"/>
        <w:jc w:val="both"/>
      </w:pPr>
    </w:p>
    <w:p w:rsidR="00E10FC7" w:rsidRPr="00EA3F29" w:rsidRDefault="00E10FC7" w:rsidP="006E43F6">
      <w:pPr>
        <w:ind w:left="708"/>
        <w:jc w:val="both"/>
        <w:rPr>
          <w:b/>
        </w:rPr>
      </w:pPr>
      <w:bookmarkStart w:id="5" w:name="OLE_LINK1"/>
      <w:bookmarkStart w:id="6" w:name="OLE_LINK2"/>
      <w:r w:rsidRPr="00EA3F29">
        <w:rPr>
          <w:b/>
        </w:rPr>
        <w:t xml:space="preserve">Shema </w:t>
      </w:r>
      <w:r w:rsidR="003D12DA" w:rsidRPr="00EA3F29">
        <w:rPr>
          <w:b/>
        </w:rPr>
        <w:t>Simulink modela</w:t>
      </w:r>
      <w:r w:rsidRPr="00EA3F29">
        <w:rPr>
          <w:b/>
        </w:rPr>
        <w:t>:</w:t>
      </w:r>
      <w:bookmarkEnd w:id="5"/>
      <w:bookmarkEnd w:id="6"/>
    </w:p>
    <w:bookmarkEnd w:id="3"/>
    <w:bookmarkEnd w:id="4"/>
    <w:p w:rsidR="00E10FC7" w:rsidRPr="00EA3F29" w:rsidRDefault="00E10FC7" w:rsidP="006E43F6">
      <w:pPr>
        <w:ind w:left="708"/>
        <w:jc w:val="both"/>
      </w:pPr>
    </w:p>
    <w:p w:rsidR="00E10FC7" w:rsidRPr="00EA3F29" w:rsidRDefault="003D12DA" w:rsidP="006E43F6">
      <w:pPr>
        <w:ind w:left="708"/>
        <w:jc w:val="both"/>
      </w:pPr>
      <w:r w:rsidRPr="00EA3F29">
        <w:rPr>
          <w:noProof/>
          <w:lang w:val="en-US" w:eastAsia="en-US"/>
        </w:rPr>
        <w:drawing>
          <wp:inline distT="0" distB="0" distL="0" distR="0">
            <wp:extent cx="4200525" cy="4486275"/>
            <wp:effectExtent l="19050" t="0" r="9525" b="0"/>
            <wp:docPr id="1" name="Picture 0" descr="zad1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a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2DA" w:rsidRPr="00EA3F29" w:rsidRDefault="003D12DA" w:rsidP="006E43F6">
      <w:pPr>
        <w:ind w:left="708"/>
        <w:jc w:val="both"/>
      </w:pPr>
      <w:bookmarkStart w:id="7" w:name="OLE_LINK23"/>
      <w:bookmarkStart w:id="8" w:name="OLE_LINK24"/>
    </w:p>
    <w:p w:rsidR="003D12DA" w:rsidRPr="00EA3F29" w:rsidRDefault="003D12DA" w:rsidP="006E43F6">
      <w:pPr>
        <w:ind w:left="708"/>
        <w:jc w:val="both"/>
      </w:pPr>
      <w:r w:rsidRPr="00EA3F29">
        <w:t>gdje je sustav predstavljen crnom kutijom unutar koje se nalaze:</w:t>
      </w:r>
    </w:p>
    <w:p w:rsidR="003D12DA" w:rsidRPr="00EA3F29" w:rsidRDefault="003D12DA" w:rsidP="006E43F6">
      <w:pPr>
        <w:ind w:left="708"/>
        <w:jc w:val="both"/>
      </w:pPr>
    </w:p>
    <w:bookmarkEnd w:id="7"/>
    <w:bookmarkEnd w:id="8"/>
    <w:p w:rsidR="000728CA" w:rsidRPr="00EA3F29" w:rsidRDefault="003D12DA" w:rsidP="006E43F6">
      <w:pPr>
        <w:ind w:left="708"/>
        <w:jc w:val="both"/>
      </w:pPr>
      <w:r w:rsidRPr="00EA3F29">
        <w:rPr>
          <w:noProof/>
          <w:lang w:val="en-US" w:eastAsia="en-US"/>
        </w:rPr>
        <w:drawing>
          <wp:inline distT="0" distB="0" distL="0" distR="0">
            <wp:extent cx="4248150" cy="1457325"/>
            <wp:effectExtent l="19050" t="0" r="0" b="0"/>
            <wp:docPr id="2" name="Picture 1" descr="zad1a_subsy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a_subsys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CA" w:rsidRPr="00EA3F29" w:rsidRDefault="000728CA" w:rsidP="006E43F6">
      <w:pPr>
        <w:jc w:val="both"/>
      </w:pPr>
      <w:r w:rsidRPr="00EA3F29">
        <w:br w:type="page"/>
      </w:r>
    </w:p>
    <w:p w:rsidR="000728CA" w:rsidRPr="00EA3F29" w:rsidRDefault="000728CA" w:rsidP="006E43F6">
      <w:pPr>
        <w:ind w:left="708"/>
        <w:jc w:val="both"/>
        <w:rPr>
          <w:b/>
        </w:rPr>
      </w:pPr>
    </w:p>
    <w:p w:rsidR="000728CA" w:rsidRPr="00EA3F29" w:rsidRDefault="000728CA" w:rsidP="006E43F6">
      <w:pPr>
        <w:ind w:left="708"/>
        <w:jc w:val="both"/>
        <w:rPr>
          <w:b/>
        </w:rPr>
      </w:pPr>
      <w:bookmarkStart w:id="9" w:name="OLE_LINK3"/>
      <w:bookmarkStart w:id="10" w:name="OLE_LINK4"/>
      <w:bookmarkStart w:id="11" w:name="OLE_LINK25"/>
      <w:bookmarkStart w:id="12" w:name="OLE_LINK26"/>
      <w:bookmarkStart w:id="13" w:name="OLE_LINK27"/>
      <w:bookmarkStart w:id="14" w:name="OLE_LINK28"/>
      <w:bookmarkStart w:id="15" w:name="OLE_LINK29"/>
      <w:bookmarkStart w:id="16" w:name="OLE_LINK30"/>
      <w:bookmarkStart w:id="17" w:name="OLE_LINK31"/>
      <w:r w:rsidRPr="00EA3F29">
        <w:rPr>
          <w:b/>
        </w:rPr>
        <w:t>.m - file za ispitivanje linearnosti:</w:t>
      </w:r>
    </w:p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p w:rsidR="000728CA" w:rsidRPr="00EA3F29" w:rsidRDefault="000728CA" w:rsidP="006E43F6">
      <w:pPr>
        <w:ind w:left="708"/>
        <w:jc w:val="both"/>
      </w:pP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---------------------------------------------------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definiranje minimuma i maksimuma koordinatnih osi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[xMin, xMax, yMin, yMax]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in_bounds  = [-1, 5, 0, 6];     </w:t>
      </w: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shema za pobude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out_bounds = [-1, 4, 0, 60];    </w:t>
      </w: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shema za odzive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 Step --------------------------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pobuda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subplot(2,3,1)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plot(tout,yout(:,1))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axis(in_bounds)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't'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); ylabel(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'x1(t)'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'x1(t) = u(t)'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odziv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subplot(2,3,4)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plot(tout,yout(:,2))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axis(out_bounds)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't'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); ylabel(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'y1(t)'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'y1(t)'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 Linearno rastuca pobuda --------------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pobuda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subplot(2,3,2)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plot(tout,yout(:,3))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axis(in_bounds)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't'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); ylabel(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'x2(t)'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'x2(t) = t*u(t)'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odziv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subplot(2,3,5)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plot(tout,yout(:,4))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axis(out_bounds)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't'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); ylabel(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'y2(t)'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'y2(t)'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 Linearna kombinacija ---------------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pobuda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subplot(2,3,3)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plot(tout,yout(:,5))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axis(in_bounds);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't'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); ylabel(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'x(t)'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'x(t) = x1(t) + x2(t)'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odziv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subplot(2,3,6)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plot(tout,yout(:,6))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axis(out_bounds);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't'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); ylabel(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FF"/>
          <w:sz w:val="20"/>
          <w:szCs w:val="20"/>
          <w:lang w:eastAsia="en-US"/>
        </w:rPr>
        <w:t>if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(yout(:,2) + yout(:,4) == yout(:, 6))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'y(t) == y1(t) + y2(t)'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FF"/>
          <w:sz w:val="20"/>
          <w:szCs w:val="20"/>
          <w:lang w:eastAsia="en-US"/>
        </w:rPr>
        <w:t>else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'y(t) != y1(t) + y2(t)'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FF"/>
          <w:sz w:val="20"/>
          <w:szCs w:val="20"/>
          <w:lang w:eastAsia="en-US"/>
        </w:rPr>
        <w:t xml:space="preserve"> </w:t>
      </w:r>
    </w:p>
    <w:p w:rsidR="000728CA" w:rsidRPr="00EA3F29" w:rsidRDefault="000728CA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---------------------------------------------------</w:t>
      </w:r>
    </w:p>
    <w:p w:rsidR="000728CA" w:rsidRPr="00EA3F29" w:rsidRDefault="000728CA" w:rsidP="006E43F6">
      <w:pPr>
        <w:jc w:val="both"/>
        <w:rPr>
          <w:b/>
        </w:rPr>
      </w:pPr>
      <w:r w:rsidRPr="00EA3F29">
        <w:rPr>
          <w:b/>
        </w:rPr>
        <w:br w:type="page"/>
      </w:r>
    </w:p>
    <w:p w:rsidR="000728CA" w:rsidRPr="00EA3F29" w:rsidRDefault="000728CA" w:rsidP="006E43F6">
      <w:pPr>
        <w:ind w:left="708"/>
        <w:jc w:val="both"/>
      </w:pPr>
    </w:p>
    <w:p w:rsidR="000728CA" w:rsidRPr="00EA3F29" w:rsidRDefault="000728CA" w:rsidP="006E43F6">
      <w:pPr>
        <w:ind w:left="708"/>
        <w:jc w:val="both"/>
        <w:rPr>
          <w:b/>
        </w:rPr>
      </w:pPr>
      <w:bookmarkStart w:id="18" w:name="OLE_LINK32"/>
      <w:bookmarkStart w:id="19" w:name="OLE_LINK33"/>
      <w:r w:rsidRPr="00EA3F29">
        <w:rPr>
          <w:b/>
        </w:rPr>
        <w:t>Graf za ispitivanje linearnosti:</w:t>
      </w:r>
    </w:p>
    <w:bookmarkEnd w:id="18"/>
    <w:bookmarkEnd w:id="19"/>
    <w:p w:rsidR="00B74BD1" w:rsidRPr="00EA3F29" w:rsidRDefault="00B74BD1" w:rsidP="006E43F6">
      <w:pPr>
        <w:ind w:left="708"/>
        <w:jc w:val="both"/>
      </w:pPr>
    </w:p>
    <w:p w:rsidR="00B74BD1" w:rsidRPr="00EA3F29" w:rsidRDefault="00B74BD1" w:rsidP="006E43F6">
      <w:pPr>
        <w:jc w:val="both"/>
      </w:pPr>
      <w:r w:rsidRPr="00EA3F29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-720090</wp:posOffset>
            </wp:positionH>
            <wp:positionV relativeFrom="paragraph">
              <wp:posOffset>1683385</wp:posOffset>
            </wp:positionV>
            <wp:extent cx="7781925" cy="4743450"/>
            <wp:effectExtent l="0" t="1524000" r="0" b="1504950"/>
            <wp:wrapTopAndBottom/>
            <wp:docPr id="3" name="Picture 2" descr="zad1_1_l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_1_lin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819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3F29">
        <w:br w:type="page"/>
      </w:r>
    </w:p>
    <w:p w:rsidR="00B74BD1" w:rsidRPr="00EA3F29" w:rsidRDefault="00B74BD1" w:rsidP="006E43F6">
      <w:pPr>
        <w:jc w:val="both"/>
      </w:pPr>
    </w:p>
    <w:p w:rsidR="00B74BD1" w:rsidRPr="00EA3F29" w:rsidRDefault="00B74BD1" w:rsidP="006E43F6">
      <w:pPr>
        <w:ind w:firstLine="708"/>
        <w:jc w:val="both"/>
        <w:rPr>
          <w:b/>
        </w:rPr>
      </w:pPr>
      <w:bookmarkStart w:id="20" w:name="OLE_LINK34"/>
      <w:bookmarkStart w:id="21" w:name="OLE_LINK35"/>
      <w:r w:rsidRPr="00EA3F29">
        <w:rPr>
          <w:b/>
        </w:rPr>
        <w:t>.m - file za ispitivanje vremenske nepromjenjivosti:</w:t>
      </w:r>
    </w:p>
    <w:bookmarkEnd w:id="20"/>
    <w:bookmarkEnd w:id="21"/>
    <w:p w:rsidR="00B74BD1" w:rsidRPr="00EA3F29" w:rsidRDefault="00B74BD1" w:rsidP="006E43F6">
      <w:pPr>
        <w:ind w:firstLine="708"/>
        <w:jc w:val="both"/>
      </w:pP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---------------------------------------------------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definiranje minimuma i maksimuma koordinatnih osi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[xMin, xMax, yMin, yMax]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in_bounds  = [-1, 8, 0, 4];     </w:t>
      </w: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shema za pobude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out_bounds = [-1, 8, 0, 80];    </w:t>
      </w: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shema za odzive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 Step --------------------------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pobuda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subplot(2,2,1)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plot(tout,yout(:,1))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axis(in_bounds)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't'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); ylabel(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'x1(t)'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'x1(t) = u(t)'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odziv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subplot(2,2,3)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plot(tout,yout(:,2))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axis(out_bounds)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't'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); ylabel(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'y1(t)'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'y1(t)'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 Pomaknuti step signal ----------------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pobuda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subplot(2,2,2)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plot(tout,yout(:,7))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axis(in_bounds)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't'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); ylabel(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'x2(t)'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'x2(t) = u(t-3)'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odziv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subplot(2,2,4)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plot(tout,yout(:,8))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axis(out_bounds)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't'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); ylabel(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'y2(t)'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'y2(t)'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B74BD1" w:rsidRPr="00EA3F29" w:rsidRDefault="00B74BD1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---------------------------------------------------</w:t>
      </w:r>
    </w:p>
    <w:p w:rsidR="00B74BD1" w:rsidRPr="00EA3F29" w:rsidRDefault="00B74BD1" w:rsidP="006E43F6">
      <w:pPr>
        <w:jc w:val="both"/>
      </w:pPr>
      <w:r w:rsidRPr="00EA3F29">
        <w:br w:type="page"/>
      </w:r>
    </w:p>
    <w:p w:rsidR="000728CA" w:rsidRPr="00EA3F29" w:rsidRDefault="000728CA" w:rsidP="006E43F6">
      <w:pPr>
        <w:jc w:val="both"/>
      </w:pPr>
    </w:p>
    <w:p w:rsidR="00B74BD1" w:rsidRPr="00EA3F29" w:rsidRDefault="00B74BD1" w:rsidP="006E43F6">
      <w:pPr>
        <w:ind w:firstLine="708"/>
        <w:jc w:val="both"/>
        <w:rPr>
          <w:b/>
        </w:rPr>
      </w:pPr>
      <w:bookmarkStart w:id="22" w:name="OLE_LINK5"/>
      <w:bookmarkStart w:id="23" w:name="OLE_LINK6"/>
      <w:bookmarkStart w:id="24" w:name="OLE_LINK36"/>
      <w:bookmarkStart w:id="25" w:name="OLE_LINK37"/>
      <w:r w:rsidRPr="00EA3F29">
        <w:rPr>
          <w:b/>
        </w:rPr>
        <w:t>Graf za ispitivanje vremenske nepromjenjivosti:</w:t>
      </w:r>
      <w:bookmarkEnd w:id="22"/>
      <w:bookmarkEnd w:id="23"/>
    </w:p>
    <w:bookmarkEnd w:id="24"/>
    <w:bookmarkEnd w:id="25"/>
    <w:p w:rsidR="00B74BD1" w:rsidRPr="00EA3F29" w:rsidRDefault="00B74BD1" w:rsidP="006E43F6">
      <w:pPr>
        <w:ind w:firstLine="708"/>
        <w:jc w:val="both"/>
        <w:rPr>
          <w:b/>
        </w:rPr>
      </w:pPr>
    </w:p>
    <w:p w:rsidR="00B74BD1" w:rsidRPr="00EA3F29" w:rsidRDefault="00B74BD1" w:rsidP="006E43F6">
      <w:pPr>
        <w:jc w:val="both"/>
      </w:pPr>
      <w:r w:rsidRPr="00EA3F29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-720090</wp:posOffset>
            </wp:positionH>
            <wp:positionV relativeFrom="paragraph">
              <wp:posOffset>1626235</wp:posOffset>
            </wp:positionV>
            <wp:extent cx="7924800" cy="4886325"/>
            <wp:effectExtent l="0" t="1524000" r="0" b="1495425"/>
            <wp:wrapTopAndBottom/>
            <wp:docPr id="4" name="Picture 3" descr="zad1_1_time_in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_1_time_inv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248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3F29">
        <w:br w:type="page"/>
      </w:r>
    </w:p>
    <w:p w:rsidR="00B74BD1" w:rsidRPr="00EA3F29" w:rsidRDefault="00B74BD1" w:rsidP="006E43F6">
      <w:pPr>
        <w:jc w:val="both"/>
      </w:pPr>
    </w:p>
    <w:p w:rsidR="00C65D5D" w:rsidRPr="00EA3F29" w:rsidRDefault="00C65D5D" w:rsidP="006E43F6">
      <w:pPr>
        <w:pStyle w:val="ListParagraph"/>
        <w:numPr>
          <w:ilvl w:val="0"/>
          <w:numId w:val="8"/>
        </w:numPr>
        <w:jc w:val="both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w:bookmarkStart w:id="26" w:name="OLE_LINK9"/>
        <w:bookmarkStart w:id="27" w:name="OLE_LINK10"/>
        <m:r>
          <w:rPr>
            <w:rFonts w:ascii="Cambria Math" w:hAnsi="Cambria Math"/>
          </w:rPr>
          <m:t>5x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+4</m:t>
        </m:r>
        <w:bookmarkEnd w:id="26"/>
        <w:bookmarkEnd w:id="27"/>
      </m:oMath>
    </w:p>
    <w:p w:rsidR="00C65D5D" w:rsidRPr="00EA3F29" w:rsidRDefault="00C65D5D" w:rsidP="006E43F6">
      <w:pPr>
        <w:pStyle w:val="ListParagraph"/>
        <w:ind w:left="786"/>
        <w:jc w:val="both"/>
      </w:pPr>
    </w:p>
    <w:p w:rsidR="00C65D5D" w:rsidRPr="00EA3F29" w:rsidRDefault="00C65D5D" w:rsidP="006E43F6">
      <w:pPr>
        <w:pStyle w:val="ListParagraph"/>
        <w:ind w:left="786"/>
        <w:jc w:val="both"/>
      </w:pPr>
      <w:r w:rsidRPr="00EA3F29">
        <w:t>Neka su ulazni signali definirani kao:</w:t>
      </w:r>
    </w:p>
    <w:p w:rsidR="00C65D5D" w:rsidRPr="00EA3F29" w:rsidRDefault="00AE5B55" w:rsidP="006E43F6">
      <w:pPr>
        <w:pStyle w:val="ListParagraph"/>
        <w:ind w:left="786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  <w:r w:rsidR="00C65D5D" w:rsidRPr="00EA3F29">
          <w:br/>
        </w: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=bs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C65D5D" w:rsidRPr="00EA3F29" w:rsidRDefault="00C65D5D" w:rsidP="006E43F6">
      <w:pPr>
        <w:pStyle w:val="ListParagraph"/>
        <w:ind w:left="786"/>
        <w:jc w:val="both"/>
      </w:pPr>
      <w:r w:rsidRPr="00EA3F29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+bs(t)</m:t>
          </m:r>
        </m:oMath>
      </m:oMathPara>
    </w:p>
    <w:p w:rsidR="00C65D5D" w:rsidRPr="00EA3F29" w:rsidRDefault="00C65D5D" w:rsidP="006E43F6">
      <w:pPr>
        <w:pStyle w:val="ListParagraph"/>
        <w:ind w:left="786"/>
        <w:jc w:val="both"/>
      </w:pPr>
    </w:p>
    <w:p w:rsidR="00C65D5D" w:rsidRPr="00EA3F29" w:rsidRDefault="00C65D5D" w:rsidP="006E43F6">
      <w:pPr>
        <w:pStyle w:val="ListParagraph"/>
        <w:ind w:left="786"/>
        <w:jc w:val="both"/>
      </w:pPr>
      <w:r w:rsidRPr="00EA3F29">
        <w:t>gdje su a i b proizvoljne realne ili kompleksne konstante, a r(t) i s(t) bilo koja dva kontinuirana signala.</w:t>
      </w:r>
    </w:p>
    <w:p w:rsidR="00C65D5D" w:rsidRPr="00EA3F29" w:rsidRDefault="00C65D5D" w:rsidP="006E43F6">
      <w:pPr>
        <w:pStyle w:val="ListParagraph"/>
        <w:ind w:left="786"/>
        <w:jc w:val="both"/>
      </w:pPr>
    </w:p>
    <w:p w:rsidR="00C65D5D" w:rsidRPr="00EA3F29" w:rsidRDefault="00C65D5D" w:rsidP="006E43F6">
      <w:pPr>
        <w:pStyle w:val="ListParagraph"/>
        <w:ind w:left="786"/>
        <w:jc w:val="both"/>
      </w:pPr>
    </w:p>
    <w:p w:rsidR="00C65D5D" w:rsidRPr="00EA3F29" w:rsidRDefault="00C65D5D" w:rsidP="006E43F6">
      <w:pPr>
        <w:pStyle w:val="ListParagraph"/>
        <w:ind w:left="786"/>
        <w:jc w:val="both"/>
      </w:pPr>
      <w:r w:rsidRPr="00EA3F29">
        <w:t>Tada vrijedi:</w:t>
      </w:r>
    </w:p>
    <w:p w:rsidR="00C65D5D" w:rsidRPr="00EA3F29" w:rsidRDefault="00AE5B55" w:rsidP="006E43F6">
      <w:pPr>
        <w:pStyle w:val="ListParagraph"/>
        <w:ind w:left="786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w:bookmarkStart w:id="28" w:name="OLE_LINK12"/>
          <w:bookmarkStart w:id="29" w:name="OLE_LINK11"/>
          <m:r>
            <w:rPr>
              <w:rFonts w:ascii="Cambria Math" w:hAnsi="Cambria Math"/>
            </w:rPr>
            <m:t>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+4</m:t>
          </m:r>
          <w:bookmarkEnd w:id="28"/>
          <w:bookmarkEnd w:id="29"/>
          <m:r>
            <w:rPr>
              <w:rFonts w:ascii="Cambria Math" w:hAnsi="Cambria Math"/>
            </w:rPr>
            <m:t>=</m:t>
          </m:r>
          <w:bookmarkStart w:id="30" w:name="OLE_LINK15"/>
          <w:bookmarkStart w:id="31" w:name="OLE_LINK16"/>
          <m:r>
            <w:rPr>
              <w:rFonts w:ascii="Cambria Math" w:hAnsi="Cambria Math"/>
            </w:rPr>
            <m:t>5ar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+4</m:t>
          </m:r>
          <w:bookmarkEnd w:id="30"/>
          <w:bookmarkEnd w:id="31"/>
        </m:oMath>
      </m:oMathPara>
    </w:p>
    <w:p w:rsidR="00C65D5D" w:rsidRPr="00EA3F29" w:rsidRDefault="00AE5B55" w:rsidP="006E43F6">
      <w:pPr>
        <w:pStyle w:val="ListParagraph"/>
        <w:ind w:left="786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+4=</m:t>
          </m:r>
          <w:bookmarkStart w:id="32" w:name="OLE_LINK17"/>
          <w:bookmarkStart w:id="33" w:name="OLE_LINK18"/>
          <m:r>
            <w:rPr>
              <w:rFonts w:ascii="Cambria Math" w:hAnsi="Cambria Math"/>
            </w:rPr>
            <m:t>5bs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+4</m:t>
          </m:r>
          <w:bookmarkEnd w:id="32"/>
          <w:bookmarkEnd w:id="33"/>
        </m:oMath>
      </m:oMathPara>
    </w:p>
    <w:p w:rsidR="00C65D5D" w:rsidRPr="00EA3F29" w:rsidRDefault="00C65D5D" w:rsidP="006E43F6">
      <w:pPr>
        <w:pStyle w:val="ListParagraph"/>
        <w:ind w:left="786"/>
        <w:jc w:val="both"/>
      </w:pPr>
    </w:p>
    <w:p w:rsidR="00C65D5D" w:rsidRPr="00EA3F29" w:rsidRDefault="00AE5B55" w:rsidP="006E43F6">
      <w:pPr>
        <w:pStyle w:val="ListParagraph"/>
        <w:ind w:left="786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+4=</m:t>
          </m:r>
          <w:bookmarkStart w:id="34" w:name="OLE_LINK13"/>
          <w:bookmarkStart w:id="35" w:name="OLE_LINK14"/>
          <m:r>
            <w:rPr>
              <w:rFonts w:ascii="Cambria Math" w:hAnsi="Cambria Math"/>
            </w:rPr>
            <m:t>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w:bookmarkEnd w:id="34"/>
          <w:bookmarkEnd w:id="35"/>
          <m:r>
            <w:rPr>
              <w:rFonts w:ascii="Cambria Math" w:hAnsi="Cambria Math"/>
            </w:rPr>
            <m:t>+4</m:t>
          </m:r>
        </m:oMath>
      </m:oMathPara>
    </w:p>
    <w:p w:rsidR="00C65D5D" w:rsidRPr="00EA3F29" w:rsidRDefault="00C65D5D" w:rsidP="006E43F6">
      <w:pPr>
        <w:pStyle w:val="ListParagraph"/>
        <w:ind w:left="786"/>
        <w:jc w:val="both"/>
      </w:pPr>
    </w:p>
    <w:p w:rsidR="00C65D5D" w:rsidRPr="00EA3F29" w:rsidRDefault="00C65D5D" w:rsidP="006E43F6">
      <w:pPr>
        <w:pStyle w:val="ListParagraph"/>
        <w:ind w:left="786"/>
        <w:jc w:val="both"/>
      </w:pPr>
      <w:r w:rsidRPr="00EA3F29">
        <w:t>S obzirom da vrijedi:</w:t>
      </w:r>
    </w:p>
    <w:p w:rsidR="00C65D5D" w:rsidRPr="00EA3F29" w:rsidRDefault="00AE5B55" w:rsidP="006E43F6">
      <w:pPr>
        <w:pStyle w:val="ListParagraph"/>
        <w:ind w:left="786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  <w:r w:rsidR="00C65D5D" w:rsidRPr="00EA3F29">
          <w:br/>
        </w:r>
        <m:oMath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+5bs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+4</m:t>
          </m:r>
          <m:r>
            <m:rPr>
              <m:aln/>
            </m:rPr>
            <w:rPr>
              <w:rFonts w:ascii="Cambria Math" w:hAnsi="Cambria Math"/>
            </w:rPr>
            <m:t>≠5ar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+4+5bs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+4</m:t>
          </m:r>
        </m:oMath>
        <w:r w:rsidR="00C65D5D" w:rsidRPr="00EA3F29">
          <w:br/>
        </w:r>
        <m:oMath>
          <w:bookmarkStart w:id="36" w:name="OLE_LINK19"/>
          <w:bookmarkStart w:id="37" w:name="OLE_LINK20"/>
          <m:r>
            <w:rPr>
              <w:rFonts w:ascii="Cambria Math" w:hAnsi="Cambria Math"/>
            </w:rPr>
            <m:t>5ar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+5bs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w:bookmarkEnd w:id="36"/>
          <w:bookmarkEnd w:id="37"/>
          <m:r>
            <w:rPr>
              <w:rFonts w:ascii="Cambria Math" w:hAnsi="Cambria Math"/>
            </w:rPr>
            <m:t>4</m:t>
          </m:r>
          <m:r>
            <m:rPr>
              <m:aln/>
            </m:rPr>
            <w:rPr>
              <w:rFonts w:ascii="Cambria Math" w:hAnsi="Cambria Math"/>
            </w:rPr>
            <m:t>≠5ar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+5bs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+8</m:t>
          </m:r>
        </m:oMath>
      </m:oMathPara>
    </w:p>
    <w:p w:rsidR="00C65D5D" w:rsidRPr="00EA3F29" w:rsidRDefault="00C65D5D" w:rsidP="006E43F6">
      <w:pPr>
        <w:pStyle w:val="ListParagraph"/>
        <w:ind w:left="786"/>
        <w:jc w:val="both"/>
      </w:pPr>
    </w:p>
    <w:p w:rsidR="00C65D5D" w:rsidRPr="00EA3F29" w:rsidRDefault="00C65D5D" w:rsidP="006E43F6">
      <w:pPr>
        <w:pStyle w:val="ListParagraph"/>
        <w:ind w:left="786"/>
        <w:jc w:val="both"/>
      </w:pPr>
      <w:r w:rsidRPr="00EA3F29">
        <w:t>dani sustav proglašavamo nelinearnim.</w:t>
      </w:r>
    </w:p>
    <w:p w:rsidR="00C65D5D" w:rsidRPr="00EA3F29" w:rsidRDefault="00C65D5D" w:rsidP="006E43F6">
      <w:pPr>
        <w:pStyle w:val="ListParagraph"/>
        <w:ind w:left="786"/>
        <w:jc w:val="both"/>
      </w:pPr>
    </w:p>
    <w:p w:rsidR="00C65D5D" w:rsidRPr="00EA3F29" w:rsidRDefault="00C65D5D" w:rsidP="006E43F6">
      <w:pPr>
        <w:pStyle w:val="ListParagraph"/>
        <w:ind w:left="786"/>
        <w:jc w:val="both"/>
      </w:pPr>
    </w:p>
    <w:p w:rsidR="00C65D5D" w:rsidRPr="00EA3F29" w:rsidRDefault="00C65D5D" w:rsidP="006E43F6">
      <w:pPr>
        <w:pStyle w:val="ListParagraph"/>
        <w:ind w:left="786"/>
        <w:jc w:val="both"/>
      </w:pPr>
    </w:p>
    <w:p w:rsidR="00C65D5D" w:rsidRPr="00EA3F29" w:rsidRDefault="00C65D5D" w:rsidP="006E43F6">
      <w:pPr>
        <w:pStyle w:val="ListParagraph"/>
        <w:ind w:left="786"/>
        <w:jc w:val="both"/>
      </w:pPr>
      <w:r w:rsidRPr="00EA3F29">
        <w:t>Dodatno definirajmo:</w:t>
      </w:r>
    </w:p>
    <w:p w:rsidR="00C65D5D" w:rsidRPr="00EA3F29" w:rsidRDefault="00AE5B55" w:rsidP="006E43F6">
      <w:pPr>
        <w:pStyle w:val="ListParagraph"/>
        <w:ind w:left="786"/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C65D5D" w:rsidRPr="00EA3F29" w:rsidRDefault="00AE5B55" w:rsidP="006E43F6">
      <w:pPr>
        <w:pStyle w:val="ListParagraph"/>
        <w:ind w:left="786"/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=r(t-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65D5D" w:rsidRPr="00EA3F29" w:rsidRDefault="00C65D5D" w:rsidP="006E43F6">
      <w:pPr>
        <w:pStyle w:val="ListParagraph"/>
        <w:ind w:left="786"/>
        <w:jc w:val="both"/>
        <w:rPr>
          <w:iCs/>
        </w:rPr>
      </w:pPr>
    </w:p>
    <w:p w:rsidR="00C65D5D" w:rsidRPr="00EA3F29" w:rsidRDefault="00C65D5D" w:rsidP="006E43F6">
      <w:pPr>
        <w:pStyle w:val="ListParagraph"/>
        <w:ind w:left="786"/>
        <w:jc w:val="both"/>
        <w:rPr>
          <w:iCs/>
        </w:rPr>
      </w:pPr>
      <w:r w:rsidRPr="00EA3F29">
        <w:rPr>
          <w:iCs/>
        </w:rPr>
        <w:t>iz čega slijedi:</w:t>
      </w:r>
    </w:p>
    <w:p w:rsidR="00C65D5D" w:rsidRPr="00EA3F29" w:rsidRDefault="00AE5B55" w:rsidP="006E43F6">
      <w:pPr>
        <w:pStyle w:val="ListParagraph"/>
        <w:ind w:left="786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-4=5r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-4</m:t>
          </m:r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t zamjenjujem</m:t>
                  </m:r>
                  <m:r>
                    <w:rPr>
                      <w:rFonts w:ascii="Cambria Math" w:hAnsi="Cambria Math"/>
                    </w:rPr>
                    <m:t>o sa 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=5r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-4</m:t>
          </m:r>
        </m:oMath>
      </m:oMathPara>
    </w:p>
    <w:p w:rsidR="00C65D5D" w:rsidRPr="00EA3F29" w:rsidRDefault="00C65D5D" w:rsidP="006E43F6">
      <w:pPr>
        <w:pStyle w:val="ListParagraph"/>
        <w:ind w:left="786"/>
        <w:jc w:val="both"/>
      </w:pPr>
    </w:p>
    <w:p w:rsidR="00C65D5D" w:rsidRPr="00EA3F29" w:rsidRDefault="00AE5B55" w:rsidP="006E43F6">
      <w:pPr>
        <w:pStyle w:val="ListParagraph"/>
        <w:ind w:left="786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-4=5r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-4</m:t>
          </m:r>
        </m:oMath>
      </m:oMathPara>
    </w:p>
    <w:p w:rsidR="00C65D5D" w:rsidRPr="00EA3F29" w:rsidRDefault="00C65D5D" w:rsidP="006E43F6">
      <w:pPr>
        <w:pStyle w:val="ListParagraph"/>
        <w:ind w:left="786"/>
        <w:jc w:val="both"/>
      </w:pPr>
    </w:p>
    <w:p w:rsidR="00C34E42" w:rsidRPr="00EA3F29" w:rsidRDefault="00C65D5D" w:rsidP="006E43F6">
      <w:pPr>
        <w:pStyle w:val="ListParagraph"/>
        <w:ind w:left="786"/>
        <w:jc w:val="both"/>
        <w:rPr>
          <w:iCs/>
        </w:rPr>
      </w:pPr>
      <w:r w:rsidRPr="00EA3F29">
        <w:t>S obzirom da</w:t>
      </w:r>
      <w:r w:rsidR="00376F7E" w:rsidRPr="00EA3F29">
        <w:t xml:space="preserve"> je</w:t>
      </w:r>
      <w:r w:rsidRPr="00EA3F29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EA3F29">
        <w:rPr>
          <w:iCs/>
        </w:rPr>
        <w:t xml:space="preserve"> sustav </w:t>
      </w:r>
      <w:r w:rsidR="00376F7E" w:rsidRPr="00EA3F29">
        <w:rPr>
          <w:iCs/>
        </w:rPr>
        <w:t>je</w:t>
      </w:r>
      <w:r w:rsidRPr="00EA3F29">
        <w:rPr>
          <w:iCs/>
        </w:rPr>
        <w:t xml:space="preserve"> vremenski nepromjenjiv.</w:t>
      </w:r>
    </w:p>
    <w:p w:rsidR="00C34E42" w:rsidRPr="00EA3F29" w:rsidRDefault="00C34E42" w:rsidP="006E43F6">
      <w:pPr>
        <w:jc w:val="both"/>
        <w:rPr>
          <w:iCs/>
        </w:rPr>
      </w:pPr>
      <w:r w:rsidRPr="00EA3F29">
        <w:rPr>
          <w:iCs/>
        </w:rPr>
        <w:br w:type="page"/>
      </w:r>
    </w:p>
    <w:p w:rsidR="00C34E42" w:rsidRPr="00EA3F29" w:rsidRDefault="00C34E42" w:rsidP="006E43F6">
      <w:pPr>
        <w:pStyle w:val="ListParagraph"/>
        <w:ind w:left="786"/>
        <w:jc w:val="both"/>
        <w:rPr>
          <w:iCs/>
        </w:rPr>
      </w:pPr>
    </w:p>
    <w:p w:rsidR="00C34E42" w:rsidRPr="00EA3F29" w:rsidRDefault="00C34E42" w:rsidP="006E43F6">
      <w:pPr>
        <w:pStyle w:val="ListParagraph"/>
        <w:ind w:left="786"/>
        <w:jc w:val="both"/>
      </w:pPr>
      <w:bookmarkStart w:id="38" w:name="OLE_LINK77"/>
      <w:bookmarkStart w:id="39" w:name="OLE_LINK78"/>
      <w:r w:rsidRPr="00EA3F29">
        <w:t>U konkretnom primjeru odrađenom na vježbi vrijede slijedeći parametri:</w:t>
      </w:r>
    </w:p>
    <w:p w:rsidR="00C34E42" w:rsidRPr="00EA3F29" w:rsidRDefault="00C34E42" w:rsidP="006E43F6">
      <w:pPr>
        <w:pStyle w:val="ListParagraph"/>
        <w:numPr>
          <w:ilvl w:val="0"/>
          <w:numId w:val="9"/>
        </w:numPr>
        <w:jc w:val="both"/>
      </w:pPr>
      <w:r w:rsidRPr="00EA3F29">
        <w:t>r(t) = u(t),</w:t>
      </w:r>
    </w:p>
    <w:p w:rsidR="00C34E42" w:rsidRPr="00EA3F29" w:rsidRDefault="00C34E42" w:rsidP="006E43F6">
      <w:pPr>
        <w:pStyle w:val="ListParagraph"/>
        <w:numPr>
          <w:ilvl w:val="0"/>
          <w:numId w:val="9"/>
        </w:numPr>
        <w:jc w:val="both"/>
      </w:pPr>
      <w:r w:rsidRPr="00EA3F29">
        <w:t>s(t) = t * u(t),</w:t>
      </w:r>
    </w:p>
    <w:p w:rsidR="00C34E42" w:rsidRPr="00EA3F29" w:rsidRDefault="00C34E42" w:rsidP="006E43F6">
      <w:pPr>
        <w:pStyle w:val="ListParagraph"/>
        <w:numPr>
          <w:ilvl w:val="0"/>
          <w:numId w:val="9"/>
        </w:numPr>
        <w:jc w:val="both"/>
      </w:pPr>
      <w:r w:rsidRPr="00EA3F29">
        <w:t>a = b = 1,</w:t>
      </w:r>
    </w:p>
    <w:p w:rsidR="00C34E42" w:rsidRPr="00EA3F29" w:rsidRDefault="00C34E42" w:rsidP="006E43F6">
      <w:pPr>
        <w:pStyle w:val="ListParagraph"/>
        <w:numPr>
          <w:ilvl w:val="0"/>
          <w:numId w:val="9"/>
        </w:numPr>
        <w:jc w:val="both"/>
      </w:pPr>
      <w:r w:rsidRPr="00EA3F29">
        <w:t>t</w:t>
      </w:r>
      <w:r w:rsidRPr="00EA3F29">
        <w:rPr>
          <w:vertAlign w:val="subscript"/>
        </w:rPr>
        <w:t>0</w:t>
      </w:r>
      <w:r w:rsidRPr="00EA3F29">
        <w:t xml:space="preserve"> = 3</w:t>
      </w:r>
    </w:p>
    <w:p w:rsidR="00C34E42" w:rsidRPr="00EA3F29" w:rsidRDefault="00C34E42" w:rsidP="006E43F6">
      <w:pPr>
        <w:ind w:left="708"/>
        <w:jc w:val="both"/>
      </w:pPr>
    </w:p>
    <w:p w:rsidR="00C34E42" w:rsidRPr="00EA3F29" w:rsidRDefault="00C34E42" w:rsidP="006E43F6">
      <w:pPr>
        <w:ind w:left="708"/>
        <w:jc w:val="both"/>
        <w:rPr>
          <w:b/>
        </w:rPr>
      </w:pPr>
      <w:r w:rsidRPr="00EA3F29">
        <w:rPr>
          <w:b/>
        </w:rPr>
        <w:t>Shema Simulink modela:</w:t>
      </w:r>
    </w:p>
    <w:bookmarkEnd w:id="38"/>
    <w:bookmarkEnd w:id="39"/>
    <w:p w:rsidR="00C34E42" w:rsidRPr="00EA3F29" w:rsidRDefault="00C34E42" w:rsidP="006E43F6">
      <w:pPr>
        <w:pStyle w:val="ListParagraph"/>
        <w:ind w:left="786"/>
        <w:jc w:val="both"/>
        <w:rPr>
          <w:iCs/>
        </w:rPr>
      </w:pPr>
    </w:p>
    <w:p w:rsidR="002400E9" w:rsidRPr="00EA3F29" w:rsidRDefault="002400E9" w:rsidP="006E43F6">
      <w:pPr>
        <w:ind w:left="708"/>
        <w:jc w:val="both"/>
      </w:pPr>
      <w:r w:rsidRPr="00EA3F29">
        <w:rPr>
          <w:iCs/>
          <w:noProof/>
          <w:lang w:val="en-US" w:eastAsia="en-US"/>
        </w:rPr>
        <w:drawing>
          <wp:inline distT="0" distB="0" distL="0" distR="0">
            <wp:extent cx="4191000" cy="4438650"/>
            <wp:effectExtent l="19050" t="0" r="0" b="0"/>
            <wp:docPr id="5" name="Picture 4" descr="zad1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b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F29">
        <w:t xml:space="preserve"> </w:t>
      </w:r>
      <w:bookmarkStart w:id="40" w:name="OLE_LINK81"/>
      <w:bookmarkStart w:id="41" w:name="OLE_LINK82"/>
    </w:p>
    <w:p w:rsidR="002400E9" w:rsidRPr="00EA3F29" w:rsidRDefault="002400E9" w:rsidP="006E43F6">
      <w:pPr>
        <w:ind w:left="708"/>
        <w:jc w:val="both"/>
      </w:pPr>
    </w:p>
    <w:p w:rsidR="002400E9" w:rsidRPr="00EA3F29" w:rsidRDefault="002400E9" w:rsidP="006E43F6">
      <w:pPr>
        <w:ind w:left="708"/>
        <w:jc w:val="both"/>
      </w:pPr>
      <w:r w:rsidRPr="00EA3F29">
        <w:t>gdje je sustav predstavljen crnom kutijom unutar koje se nalaze:</w:t>
      </w:r>
    </w:p>
    <w:bookmarkEnd w:id="40"/>
    <w:bookmarkEnd w:id="41"/>
    <w:p w:rsidR="002400E9" w:rsidRPr="00EA3F29" w:rsidRDefault="002400E9" w:rsidP="006E43F6">
      <w:pPr>
        <w:ind w:left="708"/>
        <w:jc w:val="both"/>
      </w:pPr>
    </w:p>
    <w:p w:rsidR="002400E9" w:rsidRPr="00EA3F29" w:rsidRDefault="002400E9" w:rsidP="006E43F6">
      <w:pPr>
        <w:ind w:left="708"/>
        <w:jc w:val="both"/>
      </w:pPr>
      <w:r w:rsidRPr="00EA3F29">
        <w:rPr>
          <w:noProof/>
          <w:lang w:val="en-US" w:eastAsia="en-US"/>
        </w:rPr>
        <w:drawing>
          <wp:inline distT="0" distB="0" distL="0" distR="0">
            <wp:extent cx="3724275" cy="1038225"/>
            <wp:effectExtent l="19050" t="0" r="9525" b="0"/>
            <wp:docPr id="6" name="Picture 5" descr="zad1b_subsy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b_subsys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E9" w:rsidRPr="00EA3F29" w:rsidRDefault="002400E9" w:rsidP="006E43F6">
      <w:pPr>
        <w:jc w:val="both"/>
      </w:pPr>
      <w:r w:rsidRPr="00EA3F29">
        <w:br w:type="page"/>
      </w:r>
    </w:p>
    <w:p w:rsidR="002400E9" w:rsidRPr="00EA3F29" w:rsidRDefault="002400E9" w:rsidP="006E43F6">
      <w:pPr>
        <w:ind w:left="708"/>
        <w:jc w:val="both"/>
      </w:pPr>
    </w:p>
    <w:p w:rsidR="002400E9" w:rsidRPr="00EA3F29" w:rsidRDefault="002400E9" w:rsidP="006E43F6">
      <w:pPr>
        <w:ind w:left="708"/>
        <w:jc w:val="both"/>
        <w:rPr>
          <w:b/>
        </w:rPr>
      </w:pPr>
      <w:bookmarkStart w:id="42" w:name="OLE_LINK83"/>
      <w:bookmarkStart w:id="43" w:name="OLE_LINK84"/>
      <w:r w:rsidRPr="00EA3F29">
        <w:rPr>
          <w:b/>
        </w:rPr>
        <w:t>.m - file za ispitivanje linearnosti:</w:t>
      </w:r>
    </w:p>
    <w:bookmarkEnd w:id="42"/>
    <w:bookmarkEnd w:id="43"/>
    <w:p w:rsidR="002400E9" w:rsidRPr="00EA3F29" w:rsidRDefault="002400E9" w:rsidP="006E43F6">
      <w:pPr>
        <w:ind w:left="708"/>
        <w:jc w:val="both"/>
      </w:pP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---------------------------------------------------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definiranje minimuma i maksimuma koordinatnih osi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[xMin, xMax, yMin, yMax]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in_bounds  = [-1, 5, 0, 6];     </w:t>
      </w: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shema za pobude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out_bounds = [-1, 5, 0, 40];    </w:t>
      </w: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shema za odzive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 Step --------------------------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pobuda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subplot(2,3,1)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plot(tout,yout(:,1))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axis(in_bounds)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't'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); ylabel(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'x1(t)'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'x1(t) = u(t)'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odziv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subplot(2,3,4)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plot(tout,yout(:,2))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axis(out_bounds)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't'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); ylabel(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'y1(t)'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'y1(t)'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 Linearno rastuca pobuda --------------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pobuda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subplot(2,3,2)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plot(tout,yout(:,3))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axis(in_bounds)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't'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); ylabel(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'x2(t)'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'x2(t) = t*u(t)'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odziv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subplot(2,3,5)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plot(tout,yout(:,4))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axis(out_bounds)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't'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); ylabel(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'y2(t)'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'y2(t)'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 Linearna kombinacija ---------------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pobuda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subplot(2,3,3)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plot(tout,yout(:,5))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axis(in_bounds);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't'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); ylabel(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'x(t)'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'x(t) = x1(t) + x2(t)'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odziv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subplot(2,3,6)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plot(tout,yout(:,6))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axis(out_bounds);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't'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); ylabel(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FF"/>
          <w:sz w:val="20"/>
          <w:szCs w:val="20"/>
          <w:lang w:eastAsia="en-US"/>
        </w:rPr>
        <w:t>if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(yout(:,2) + yout(:,4) == yout(:, 6))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'y(t) == y1(t) + y2(t)'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FF"/>
          <w:sz w:val="20"/>
          <w:szCs w:val="20"/>
          <w:lang w:eastAsia="en-US"/>
        </w:rPr>
        <w:t>else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'y(t) != y1(t) + y2(t)'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FF"/>
          <w:sz w:val="20"/>
          <w:szCs w:val="20"/>
          <w:lang w:eastAsia="en-US"/>
        </w:rPr>
        <w:t xml:space="preserve"> 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color w:val="228B22"/>
          <w:sz w:val="20"/>
          <w:szCs w:val="20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---------------------------------------------------</w:t>
      </w:r>
    </w:p>
    <w:p w:rsidR="002400E9" w:rsidRPr="00EA3F29" w:rsidRDefault="002400E9" w:rsidP="006E43F6">
      <w:pPr>
        <w:jc w:val="both"/>
        <w:rPr>
          <w:rFonts w:ascii="Courier New" w:hAnsi="Courier New" w:cs="Courier New"/>
          <w:color w:val="228B22"/>
          <w:sz w:val="20"/>
          <w:szCs w:val="20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br w:type="page"/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</w:p>
    <w:p w:rsidR="002400E9" w:rsidRPr="00EA3F29" w:rsidRDefault="002400E9" w:rsidP="006E43F6">
      <w:pPr>
        <w:ind w:left="708"/>
        <w:jc w:val="both"/>
        <w:rPr>
          <w:b/>
        </w:rPr>
      </w:pPr>
      <w:bookmarkStart w:id="44" w:name="OLE_LINK85"/>
      <w:r w:rsidRPr="00EA3F29">
        <w:rPr>
          <w:b/>
        </w:rPr>
        <w:t>Graf za ispitivanje linearnosti:</w:t>
      </w:r>
    </w:p>
    <w:bookmarkEnd w:id="44"/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1506855</wp:posOffset>
            </wp:positionV>
            <wp:extent cx="7753350" cy="4743450"/>
            <wp:effectExtent l="0" t="1504950" r="0" b="1485900"/>
            <wp:wrapTopAndBottom/>
            <wp:docPr id="7" name="Picture 6" descr="zad1_2_l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_2_lin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533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0E9" w:rsidRPr="00EA3F29" w:rsidRDefault="002400E9" w:rsidP="006E43F6">
      <w:pPr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sz w:val="24"/>
          <w:szCs w:val="24"/>
          <w:lang w:eastAsia="en-US"/>
        </w:rPr>
        <w:br w:type="page"/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</w:p>
    <w:p w:rsidR="002400E9" w:rsidRPr="00EA3F29" w:rsidRDefault="002400E9" w:rsidP="006E43F6">
      <w:pPr>
        <w:ind w:firstLine="708"/>
        <w:jc w:val="both"/>
        <w:rPr>
          <w:b/>
        </w:rPr>
      </w:pPr>
      <w:bookmarkStart w:id="45" w:name="OLE_LINK86"/>
      <w:bookmarkStart w:id="46" w:name="OLE_LINK87"/>
      <w:r w:rsidRPr="00EA3F29">
        <w:rPr>
          <w:b/>
        </w:rPr>
        <w:t>.m - file za ispitivanje vremenske nepromjenjivosti:</w:t>
      </w:r>
    </w:p>
    <w:bookmarkEnd w:id="45"/>
    <w:bookmarkEnd w:id="46"/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---------------------------------------------------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definiranje minimuma i maksimuma koordinatnih osi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[xMin, xMax, yMin, yMax]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in_bounds  = [-1, 5, 0, 4];     </w:t>
      </w: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shema za pobude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out_bounds = [-1, 5, 0, 10];    </w:t>
      </w: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shema za odzive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 Step --------------------------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pobuda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subplot(2,2,1)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plot(tout,yout(:,1))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axis(in_bounds)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't'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); ylabel(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'x1(t)'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'x1(t) = u(t)'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odziv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subplot(2,2,3)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plot(tout,yout(:,2))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axis(out_bounds)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't'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); ylabel(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'y1(t)'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'y1(t)'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 Pomaknuti step signal ----------------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pobuda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subplot(2,2,2)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plot(tout,yout(:,7))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axis(in_bounds)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't'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); ylabel(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'x2(t)'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'x2(t) = u(t-3)'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odziv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subplot(2,2,4)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plot(tout,yout(:,8))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axis(out_bounds)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't'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); ylabel(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'y2(t)'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'y2(t)'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---------------------------------------------------</w:t>
      </w:r>
    </w:p>
    <w:p w:rsidR="002400E9" w:rsidRPr="00EA3F29" w:rsidRDefault="002400E9" w:rsidP="006E43F6">
      <w:pPr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sz w:val="24"/>
          <w:szCs w:val="24"/>
          <w:lang w:eastAsia="en-US"/>
        </w:rPr>
        <w:br w:type="page"/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</w:p>
    <w:p w:rsidR="002400E9" w:rsidRPr="00EA3F29" w:rsidRDefault="002400E9" w:rsidP="006E43F6">
      <w:pPr>
        <w:ind w:firstLine="708"/>
        <w:jc w:val="both"/>
        <w:rPr>
          <w:b/>
        </w:rPr>
      </w:pPr>
      <w:bookmarkStart w:id="47" w:name="OLE_LINK88"/>
      <w:bookmarkStart w:id="48" w:name="OLE_LINK89"/>
      <w:r w:rsidRPr="00EA3F29">
        <w:rPr>
          <w:b/>
        </w:rPr>
        <w:t>Graf za ispitivanje vremenske nepromjenjivosti:</w:t>
      </w:r>
    </w:p>
    <w:bookmarkEnd w:id="47"/>
    <w:bookmarkEnd w:id="48"/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1525905</wp:posOffset>
            </wp:positionV>
            <wp:extent cx="7953375" cy="4895850"/>
            <wp:effectExtent l="0" t="1524000" r="0" b="1504950"/>
            <wp:wrapTopAndBottom/>
            <wp:docPr id="8" name="Picture 7" descr="zad1_2_time_in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_2_time_inv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533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0E9" w:rsidRPr="00EA3F29" w:rsidRDefault="002400E9" w:rsidP="006E43F6">
      <w:pPr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sz w:val="24"/>
          <w:szCs w:val="24"/>
          <w:lang w:eastAsia="en-US"/>
        </w:rPr>
        <w:br w:type="page"/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</w:p>
    <w:p w:rsidR="008B0BCB" w:rsidRPr="00EA3F29" w:rsidRDefault="00FF78AC" w:rsidP="006E43F6">
      <w:pPr>
        <w:pStyle w:val="ListParagraph"/>
        <w:numPr>
          <w:ilvl w:val="0"/>
          <w:numId w:val="8"/>
        </w:numPr>
        <w:jc w:val="both"/>
      </w:pP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[n–3]</m:t>
        </m:r>
      </m:oMath>
    </w:p>
    <w:p w:rsidR="008B0BCB" w:rsidRPr="00EA3F29" w:rsidRDefault="008B0BCB" w:rsidP="006E43F6">
      <w:pPr>
        <w:pStyle w:val="ListParagraph"/>
        <w:ind w:left="786"/>
        <w:jc w:val="both"/>
      </w:pPr>
    </w:p>
    <w:p w:rsidR="008B0BCB" w:rsidRPr="00EA3F29" w:rsidRDefault="008B0BCB" w:rsidP="006E43F6">
      <w:pPr>
        <w:pStyle w:val="ListParagraph"/>
        <w:ind w:left="786"/>
        <w:jc w:val="both"/>
      </w:pPr>
      <w:r w:rsidRPr="00EA3F29">
        <w:t>Neka su ulazni signali definirani kao:</w:t>
      </w:r>
    </w:p>
    <w:p w:rsidR="008B0BCB" w:rsidRPr="00EA3F29" w:rsidRDefault="00AE5B55" w:rsidP="006E43F6">
      <w:pPr>
        <w:pStyle w:val="ListParagraph"/>
        <w:ind w:left="786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w:bookmarkStart w:id="49" w:name="OLE_LINK39"/>
          <w:bookmarkStart w:id="50" w:name="OLE_LINK40"/>
          <w:bookmarkStart w:id="51" w:name="OLE_LINK58"/>
          <m:r>
            <w:rPr>
              <w:rFonts w:ascii="Cambria Math" w:hAnsi="Cambria Math"/>
            </w:rPr>
            <m:t>[n]</m:t>
          </m:r>
          <w:bookmarkEnd w:id="49"/>
          <w:bookmarkEnd w:id="50"/>
          <w:bookmarkEnd w:id="51"/>
          <m:r>
            <w:rPr>
              <w:rFonts w:ascii="Cambria Math" w:hAnsi="Cambria Math"/>
            </w:rPr>
            <m:t>=</m:t>
          </m:r>
          <w:bookmarkStart w:id="52" w:name="OLE_LINK41"/>
          <w:bookmarkStart w:id="53" w:name="OLE_LINK42"/>
          <m:r>
            <w:rPr>
              <w:rFonts w:ascii="Cambria Math" w:hAnsi="Cambria Math"/>
            </w:rPr>
            <m:t>ar[n]</m:t>
          </m:r>
          <w:bookmarkEnd w:id="52"/>
          <w:bookmarkEnd w:id="53"/>
        </m:oMath>
        <w:r w:rsidR="008B0BCB" w:rsidRPr="00EA3F29">
          <w:br/>
        </w: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[n]=bs[n]</m:t>
          </m:r>
        </m:oMath>
      </m:oMathPara>
    </w:p>
    <w:p w:rsidR="008B0BCB" w:rsidRPr="00EA3F29" w:rsidRDefault="008B0BCB" w:rsidP="006E43F6">
      <w:pPr>
        <w:pStyle w:val="ListParagraph"/>
        <w:ind w:left="786"/>
        <w:jc w:val="both"/>
      </w:pPr>
      <w:r w:rsidRPr="00EA3F29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[n]=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[n]+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[n]=ar[n]+bs[n]</m:t>
          </m:r>
        </m:oMath>
      </m:oMathPara>
    </w:p>
    <w:p w:rsidR="008B0BCB" w:rsidRPr="00EA3F29" w:rsidRDefault="008B0BCB" w:rsidP="006E43F6">
      <w:pPr>
        <w:pStyle w:val="ListParagraph"/>
        <w:ind w:left="786"/>
        <w:jc w:val="both"/>
      </w:pPr>
    </w:p>
    <w:p w:rsidR="008B0BCB" w:rsidRPr="00EA3F29" w:rsidRDefault="008B0BCB" w:rsidP="006E43F6">
      <w:pPr>
        <w:pStyle w:val="ListParagraph"/>
        <w:ind w:left="786"/>
        <w:jc w:val="both"/>
      </w:pPr>
      <w:r w:rsidRPr="00EA3F29">
        <w:t>gdje su a i b proizvoljne realne ili kompleksne konstante, a r</w:t>
      </w:r>
      <w:r w:rsidR="00FF78AC" w:rsidRPr="00EA3F29">
        <w:t>[n] i s[n]</w:t>
      </w:r>
      <w:r w:rsidRPr="00EA3F29">
        <w:t xml:space="preserve"> bilo koja dva </w:t>
      </w:r>
      <w:r w:rsidR="00FF78AC" w:rsidRPr="00EA3F29">
        <w:t>diskretna</w:t>
      </w:r>
      <w:r w:rsidRPr="00EA3F29">
        <w:t xml:space="preserve"> signala.</w:t>
      </w:r>
    </w:p>
    <w:p w:rsidR="008B0BCB" w:rsidRPr="00EA3F29" w:rsidRDefault="008B0BCB" w:rsidP="006E43F6">
      <w:pPr>
        <w:pStyle w:val="ListParagraph"/>
        <w:ind w:left="786"/>
        <w:jc w:val="both"/>
      </w:pPr>
    </w:p>
    <w:p w:rsidR="008B0BCB" w:rsidRPr="00EA3F29" w:rsidRDefault="008B0BCB" w:rsidP="006E43F6">
      <w:pPr>
        <w:pStyle w:val="ListParagraph"/>
        <w:ind w:left="786"/>
        <w:jc w:val="both"/>
      </w:pPr>
    </w:p>
    <w:p w:rsidR="008B0BCB" w:rsidRPr="00EA3F29" w:rsidRDefault="008B0BCB" w:rsidP="006E43F6">
      <w:pPr>
        <w:pStyle w:val="ListParagraph"/>
        <w:ind w:left="786"/>
        <w:jc w:val="both"/>
      </w:pPr>
      <w:r w:rsidRPr="00EA3F29">
        <w:t>Tada vrijedi:</w:t>
      </w:r>
    </w:p>
    <w:p w:rsidR="008B0BCB" w:rsidRPr="00EA3F29" w:rsidRDefault="00AE5B55" w:rsidP="006E43F6">
      <w:pPr>
        <w:pStyle w:val="ListParagraph"/>
        <w:ind w:left="786"/>
        <w:jc w:val="both"/>
      </w:pPr>
      <m:oMathPara>
        <m:oMath>
          <w:bookmarkStart w:id="54" w:name="OLE_LINK43"/>
          <w:bookmarkStart w:id="55" w:name="OLE_LINK44"/>
          <w:bookmarkStart w:id="56" w:name="OLE_LINK63"/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[n]=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[n-3]=</m:t>
          </m:r>
          <w:bookmarkStart w:id="57" w:name="OLE_LINK49"/>
          <w:bookmarkStart w:id="58" w:name="OLE_LINK50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[n-3]</m:t>
          </m:r>
          <w:bookmarkEnd w:id="57"/>
          <w:bookmarkEnd w:id="58"/>
        </m:oMath>
      </m:oMathPara>
    </w:p>
    <w:p w:rsidR="00FF78AC" w:rsidRPr="00EA3F29" w:rsidRDefault="00AE5B55" w:rsidP="006E43F6">
      <w:pPr>
        <w:pStyle w:val="ListParagraph"/>
        <w:ind w:left="786"/>
        <w:jc w:val="both"/>
      </w:pPr>
      <m:oMathPara>
        <m:oMath>
          <w:bookmarkStart w:id="59" w:name="OLE_LINK45"/>
          <w:bookmarkStart w:id="60" w:name="OLE_LINK46"/>
          <w:bookmarkStart w:id="61" w:name="OLE_LINK70"/>
          <w:bookmarkEnd w:id="54"/>
          <w:bookmarkEnd w:id="55"/>
          <w:bookmarkEnd w:id="56"/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[n]=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[n-3]</m:t>
          </m:r>
          <w:bookmarkEnd w:id="59"/>
          <w:bookmarkEnd w:id="60"/>
          <w:bookmarkEnd w:id="61"/>
          <m:r>
            <w:rPr>
              <w:rFonts w:ascii="Cambria Math" w:hAnsi="Cambria Math"/>
            </w:rPr>
            <m:t>=</m:t>
          </m:r>
          <w:bookmarkStart w:id="62" w:name="OLE_LINK51"/>
          <w:bookmarkStart w:id="63" w:name="OLE_LINK52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[n-3]</m:t>
          </m:r>
          <w:bookmarkEnd w:id="62"/>
          <w:bookmarkEnd w:id="63"/>
        </m:oMath>
      </m:oMathPara>
    </w:p>
    <w:p w:rsidR="008B0BCB" w:rsidRPr="00EA3F29" w:rsidRDefault="008B0BCB" w:rsidP="006E43F6">
      <w:pPr>
        <w:pStyle w:val="ListParagraph"/>
        <w:ind w:left="786"/>
        <w:jc w:val="both"/>
      </w:pPr>
    </w:p>
    <w:p w:rsidR="008B0BCB" w:rsidRPr="00EA3F29" w:rsidRDefault="00AE5B55" w:rsidP="006E43F6">
      <w:pPr>
        <w:pStyle w:val="ListParagraph"/>
        <w:ind w:left="786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[n]=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[n-3]=</m:t>
          </m:r>
          <w:bookmarkStart w:id="64" w:name="OLE_LINK47"/>
          <w:bookmarkStart w:id="65" w:name="OLE_LINK48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(ar+bs)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w:bookmarkEnd w:id="64"/>
          <w:bookmarkEnd w:id="65"/>
        </m:oMath>
      </m:oMathPara>
    </w:p>
    <w:p w:rsidR="008B0BCB" w:rsidRPr="00EA3F29" w:rsidRDefault="008B0BCB" w:rsidP="006E43F6">
      <w:pPr>
        <w:pStyle w:val="ListParagraph"/>
        <w:ind w:left="786"/>
        <w:jc w:val="both"/>
      </w:pPr>
    </w:p>
    <w:p w:rsidR="008B0BCB" w:rsidRPr="00EA3F29" w:rsidRDefault="008B0BCB" w:rsidP="006E43F6">
      <w:pPr>
        <w:pStyle w:val="ListParagraph"/>
        <w:ind w:left="786"/>
        <w:jc w:val="both"/>
      </w:pPr>
      <w:r w:rsidRPr="00EA3F29">
        <w:t>S obzirom da vrijedi:</w:t>
      </w:r>
    </w:p>
    <w:p w:rsidR="008B0BCB" w:rsidRPr="00EA3F29" w:rsidRDefault="00AE5B55" w:rsidP="006E43F6">
      <w:pPr>
        <w:pStyle w:val="ListParagraph"/>
        <w:ind w:left="786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[n]</m:t>
          </m:r>
          <m:r>
            <m:rPr>
              <m:aln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[n]+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[n]</m:t>
          </m:r>
        </m:oMath>
        <w:r w:rsidR="008B0BCB" w:rsidRPr="00EA3F29">
          <w:br/>
        </w: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(ar+bs)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w:bookmarkStart w:id="66" w:name="OLE_LINK53"/>
          <w:bookmarkStart w:id="67" w:name="OLE_LINK54"/>
          <w:bookmarkStart w:id="68" w:name="OLE_LINK57"/>
          <m:r>
            <m:rPr>
              <m:aln/>
            </m:rPr>
            <w:rPr>
              <w:rFonts w:ascii="Cambria Math" w:hAnsi="Cambria Math"/>
            </w:rPr>
            <m:t>≠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[n-3]+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[n-3]</m:t>
          </m:r>
          <w:bookmarkEnd w:id="66"/>
          <w:bookmarkEnd w:id="67"/>
          <w:bookmarkEnd w:id="68"/>
        </m:oMath>
        <w:r w:rsidR="008B0BCB" w:rsidRPr="00EA3F29">
          <w:br/>
        </w: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w:bookmarkStart w:id="69" w:name="OLE_LINK55"/>
              <w:bookmarkStart w:id="70" w:name="OLE_LINK56"/>
              <m:r>
                <w:rPr>
                  <w:rFonts w:ascii="Cambria Math" w:hAnsi="Cambria Math"/>
                </w:rPr>
                <m:t>n-3</m:t>
              </m:r>
              <w:bookmarkEnd w:id="69"/>
              <w:bookmarkEnd w:id="70"/>
            </m:e>
          </m:d>
          <m:r>
            <w:rPr>
              <w:rFonts w:ascii="Cambria Math" w:hAnsi="Cambria Math"/>
            </w:rPr>
            <m:t>+2abrs[n-3]</m:t>
          </m:r>
          <m:r>
            <m:rPr>
              <m:aln/>
            </m:rPr>
            <w:rPr>
              <w:rFonts w:ascii="Cambria Math" w:hAnsi="Cambria Math"/>
            </w:rPr>
            <m:t>≠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[n-3]+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[n-3]</m:t>
          </m:r>
        </m:oMath>
      </m:oMathPara>
    </w:p>
    <w:p w:rsidR="008B0BCB" w:rsidRPr="00EA3F29" w:rsidRDefault="008B0BCB" w:rsidP="006E43F6">
      <w:pPr>
        <w:pStyle w:val="ListParagraph"/>
        <w:ind w:left="786"/>
        <w:jc w:val="both"/>
      </w:pPr>
    </w:p>
    <w:p w:rsidR="008B0BCB" w:rsidRPr="00EA3F29" w:rsidRDefault="008B0BCB" w:rsidP="006E43F6">
      <w:pPr>
        <w:pStyle w:val="ListParagraph"/>
        <w:ind w:left="786"/>
        <w:jc w:val="both"/>
      </w:pPr>
      <w:r w:rsidRPr="00EA3F29">
        <w:t xml:space="preserve">dani sustav proglašavamo </w:t>
      </w:r>
      <w:r w:rsidR="00FF78AC" w:rsidRPr="00EA3F29">
        <w:t>ne</w:t>
      </w:r>
      <w:r w:rsidRPr="00EA3F29">
        <w:t>linearnim.</w:t>
      </w:r>
    </w:p>
    <w:p w:rsidR="008B0BCB" w:rsidRPr="00EA3F29" w:rsidRDefault="008B0BCB" w:rsidP="006E43F6">
      <w:pPr>
        <w:pStyle w:val="ListParagraph"/>
        <w:ind w:left="786"/>
        <w:jc w:val="both"/>
      </w:pPr>
    </w:p>
    <w:p w:rsidR="008B0BCB" w:rsidRPr="00EA3F29" w:rsidRDefault="008B0BCB" w:rsidP="006E43F6">
      <w:pPr>
        <w:pStyle w:val="ListParagraph"/>
        <w:ind w:left="786"/>
        <w:jc w:val="both"/>
      </w:pPr>
    </w:p>
    <w:p w:rsidR="008B0BCB" w:rsidRPr="00EA3F29" w:rsidRDefault="008B0BCB" w:rsidP="006E43F6">
      <w:pPr>
        <w:pStyle w:val="ListParagraph"/>
        <w:ind w:left="786"/>
        <w:jc w:val="both"/>
      </w:pPr>
    </w:p>
    <w:p w:rsidR="008B0BCB" w:rsidRPr="00EA3F29" w:rsidRDefault="008B0BCB" w:rsidP="006E43F6">
      <w:pPr>
        <w:pStyle w:val="ListParagraph"/>
        <w:ind w:left="786"/>
        <w:jc w:val="both"/>
      </w:pPr>
      <w:r w:rsidRPr="00EA3F29">
        <w:t>Dodatno definirajmo:</w:t>
      </w:r>
    </w:p>
    <w:p w:rsidR="008B0BCB" w:rsidRPr="00EA3F29" w:rsidRDefault="00AE5B55" w:rsidP="006E43F6">
      <w:pPr>
        <w:pStyle w:val="ListParagraph"/>
        <w:ind w:left="786"/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[n]=r[n]</m:t>
          </m:r>
        </m:oMath>
      </m:oMathPara>
    </w:p>
    <w:p w:rsidR="008B0BCB" w:rsidRPr="00EA3F29" w:rsidRDefault="00AE5B55" w:rsidP="006E43F6">
      <w:pPr>
        <w:pStyle w:val="ListParagraph"/>
        <w:ind w:left="786"/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[n]=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w:bookmarkStart w:id="71" w:name="OLE_LINK61"/>
          <w:bookmarkStart w:id="72" w:name="OLE_LINK62"/>
          <m:r>
            <w:rPr>
              <w:rFonts w:ascii="Cambria Math" w:hAnsi="Cambria Math"/>
            </w:rPr>
            <m:t>[</m:t>
          </m:r>
          <w:bookmarkStart w:id="73" w:name="OLE_LINK59"/>
          <w:bookmarkStart w:id="74" w:name="OLE_LINK60"/>
          <m:r>
            <w:rPr>
              <w:rFonts w:ascii="Cambria Math" w:hAnsi="Cambria Math"/>
            </w:rPr>
            <m:t>n-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w:bookmarkEnd w:id="73"/>
          <w:bookmarkEnd w:id="74"/>
          <m:r>
            <w:rPr>
              <w:rFonts w:ascii="Cambria Math" w:hAnsi="Cambria Math"/>
            </w:rPr>
            <m:t>]</m:t>
          </m:r>
          <w:bookmarkEnd w:id="71"/>
          <w:bookmarkEnd w:id="72"/>
          <m:r>
            <w:rPr>
              <w:rFonts w:ascii="Cambria Math" w:hAnsi="Cambria Math"/>
            </w:rPr>
            <m:t>=r</m:t>
          </m:r>
          <w:bookmarkStart w:id="75" w:name="OLE_LINK64"/>
          <w:bookmarkStart w:id="76" w:name="OLE_LINK65"/>
          <m:r>
            <w:rPr>
              <w:rFonts w:ascii="Cambria Math" w:hAnsi="Cambria Math"/>
            </w:rPr>
            <m:t>[n-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]</m:t>
          </m:r>
          <w:bookmarkEnd w:id="75"/>
          <w:bookmarkEnd w:id="76"/>
        </m:oMath>
      </m:oMathPara>
    </w:p>
    <w:p w:rsidR="008B0BCB" w:rsidRPr="00EA3F29" w:rsidRDefault="008B0BCB" w:rsidP="006E43F6">
      <w:pPr>
        <w:pStyle w:val="ListParagraph"/>
        <w:ind w:left="786"/>
        <w:jc w:val="both"/>
        <w:rPr>
          <w:iCs/>
        </w:rPr>
      </w:pPr>
    </w:p>
    <w:p w:rsidR="008B0BCB" w:rsidRPr="00EA3F29" w:rsidRDefault="008B0BCB" w:rsidP="006E43F6">
      <w:pPr>
        <w:pStyle w:val="ListParagraph"/>
        <w:ind w:left="786"/>
        <w:jc w:val="both"/>
        <w:rPr>
          <w:iCs/>
        </w:rPr>
      </w:pPr>
      <w:r w:rsidRPr="00EA3F29">
        <w:rPr>
          <w:iCs/>
        </w:rPr>
        <w:t>iz čega slijedi:</w:t>
      </w:r>
    </w:p>
    <w:p w:rsidR="008B0BCB" w:rsidRPr="00EA3F29" w:rsidRDefault="00AE5B55" w:rsidP="006E43F6">
      <w:pPr>
        <w:pStyle w:val="ListParagraph"/>
        <w:ind w:left="786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[n]=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[n-3]=</m:t>
          </m:r>
          <w:bookmarkStart w:id="77" w:name="OLE_LINK66"/>
          <w:bookmarkStart w:id="78" w:name="OLE_LINK67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[n-3]</m:t>
          </m:r>
          <w:bookmarkEnd w:id="77"/>
          <w:bookmarkEnd w:id="78"/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n zamjenjujemo sa n-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groupChr>
            </m:e>
          </m:box>
          <w:bookmarkStart w:id="79" w:name="OLE_LINK73"/>
          <w:bookmarkStart w:id="80" w:name="OLE_LINK74"/>
          <m:r>
            <w:rPr>
              <w:rFonts w:ascii="Cambria Math" w:hAnsi="Cambria Math"/>
            </w:rPr>
            <m:t>y[</m:t>
          </m:r>
          <w:bookmarkStart w:id="81" w:name="OLE_LINK68"/>
          <w:bookmarkStart w:id="82" w:name="OLE_LINK69"/>
          <m:r>
            <w:rPr>
              <w:rFonts w:ascii="Cambria Math" w:hAnsi="Cambria Math"/>
            </w:rPr>
            <m:t>n-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w:bookmarkEnd w:id="81"/>
          <w:bookmarkEnd w:id="82"/>
          <m:r>
            <w:rPr>
              <w:rFonts w:ascii="Cambria Math" w:hAnsi="Cambria Math"/>
            </w:rPr>
            <m:t>]</m:t>
          </m:r>
          <w:bookmarkEnd w:id="79"/>
          <w:bookmarkEnd w:id="80"/>
          <m:r>
            <w:rPr>
              <w:rFonts w:ascii="Cambria Math" w:hAnsi="Cambria Math"/>
            </w:rPr>
            <m:t>=</m:t>
          </m:r>
          <w:bookmarkStart w:id="83" w:name="OLE_LINK71"/>
          <w:bookmarkStart w:id="84" w:name="OLE_LINK72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[n-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-3]</m:t>
          </m:r>
          <w:bookmarkEnd w:id="83"/>
          <w:bookmarkEnd w:id="84"/>
        </m:oMath>
      </m:oMathPara>
    </w:p>
    <w:p w:rsidR="008B0BCB" w:rsidRPr="00EA3F29" w:rsidRDefault="008B0BCB" w:rsidP="006E43F6">
      <w:pPr>
        <w:pStyle w:val="ListParagraph"/>
        <w:ind w:left="786"/>
        <w:jc w:val="both"/>
      </w:pPr>
    </w:p>
    <w:p w:rsidR="008B0BCB" w:rsidRPr="00EA3F29" w:rsidRDefault="00AE5B55" w:rsidP="006E43F6">
      <w:pPr>
        <w:pStyle w:val="ListParagraph"/>
        <w:ind w:left="786"/>
        <w:jc w:val="both"/>
      </w:pPr>
      <m:oMathPara>
        <m:oMath>
          <w:bookmarkStart w:id="85" w:name="OLE_LINK75"/>
          <w:bookmarkStart w:id="86" w:name="OLE_LINK76"/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[n]</m:t>
          </m:r>
          <w:bookmarkEnd w:id="85"/>
          <w:bookmarkEnd w:id="86"/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[n-3]=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[n-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-3]</m:t>
          </m:r>
        </m:oMath>
      </m:oMathPara>
    </w:p>
    <w:p w:rsidR="008B0BCB" w:rsidRPr="00EA3F29" w:rsidRDefault="008B0BCB" w:rsidP="006E43F6">
      <w:pPr>
        <w:pStyle w:val="ListParagraph"/>
        <w:ind w:left="786"/>
        <w:jc w:val="both"/>
      </w:pPr>
    </w:p>
    <w:p w:rsidR="008B0BCB" w:rsidRPr="00EA3F29" w:rsidRDefault="008B0BCB" w:rsidP="006E43F6">
      <w:pPr>
        <w:pStyle w:val="ListParagraph"/>
        <w:ind w:left="786"/>
        <w:jc w:val="both"/>
        <w:rPr>
          <w:iCs/>
        </w:rPr>
      </w:pPr>
      <w:r w:rsidRPr="00EA3F29">
        <w:t xml:space="preserve">S obzirom da je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[n]</m:t>
        </m:r>
      </m:oMath>
      <w:r w:rsidRPr="00EA3F29">
        <w:rPr>
          <w:iCs/>
        </w:rPr>
        <w:t xml:space="preserve"> sustav </w:t>
      </w:r>
      <w:r w:rsidR="00FF78AC" w:rsidRPr="00EA3F29">
        <w:rPr>
          <w:iCs/>
        </w:rPr>
        <w:t>je</w:t>
      </w:r>
      <w:r w:rsidRPr="00EA3F29">
        <w:rPr>
          <w:iCs/>
        </w:rPr>
        <w:t xml:space="preserve"> vremenski nepromjenjiv.</w:t>
      </w:r>
    </w:p>
    <w:p w:rsidR="00FF78AC" w:rsidRPr="00EA3F29" w:rsidRDefault="00FF78AC" w:rsidP="006E43F6">
      <w:pPr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sz w:val="24"/>
          <w:szCs w:val="24"/>
          <w:lang w:eastAsia="en-US"/>
        </w:rPr>
        <w:br w:type="page"/>
      </w:r>
    </w:p>
    <w:p w:rsidR="002400E9" w:rsidRPr="00EA3F29" w:rsidRDefault="002400E9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</w:p>
    <w:p w:rsidR="00FF78AC" w:rsidRPr="00EA3F29" w:rsidRDefault="00FF78AC" w:rsidP="006E43F6">
      <w:pPr>
        <w:pStyle w:val="ListParagraph"/>
        <w:ind w:left="786"/>
        <w:jc w:val="both"/>
      </w:pPr>
      <w:r w:rsidRPr="00EA3F29">
        <w:t>U konkretnom primjeru odrađenom na vježbi vrijede slijedeći parametri:</w:t>
      </w:r>
    </w:p>
    <w:p w:rsidR="00FF78AC" w:rsidRPr="00EA3F29" w:rsidRDefault="00FF78AC" w:rsidP="006E43F6">
      <w:pPr>
        <w:pStyle w:val="ListParagraph"/>
        <w:numPr>
          <w:ilvl w:val="0"/>
          <w:numId w:val="9"/>
        </w:numPr>
        <w:jc w:val="both"/>
      </w:pPr>
      <w:r w:rsidRPr="00EA3F29">
        <w:t>r</w:t>
      </w:r>
      <w:bookmarkStart w:id="87" w:name="OLE_LINK79"/>
      <w:bookmarkStart w:id="88" w:name="OLE_LINK80"/>
      <w:r w:rsidRPr="00EA3F29">
        <w:t xml:space="preserve">[n] </w:t>
      </w:r>
      <w:bookmarkEnd w:id="87"/>
      <w:bookmarkEnd w:id="88"/>
      <w:r w:rsidRPr="00EA3F29">
        <w:t>= u[n],</w:t>
      </w:r>
    </w:p>
    <w:p w:rsidR="00FF78AC" w:rsidRPr="00EA3F29" w:rsidRDefault="00FF78AC" w:rsidP="006E43F6">
      <w:pPr>
        <w:pStyle w:val="ListParagraph"/>
        <w:numPr>
          <w:ilvl w:val="0"/>
          <w:numId w:val="9"/>
        </w:numPr>
        <w:jc w:val="both"/>
      </w:pPr>
      <w:r w:rsidRPr="00EA3F29">
        <w:t>s[n]  = n * u[n],</w:t>
      </w:r>
    </w:p>
    <w:p w:rsidR="00FF78AC" w:rsidRPr="00EA3F29" w:rsidRDefault="00FF78AC" w:rsidP="006E43F6">
      <w:pPr>
        <w:pStyle w:val="ListParagraph"/>
        <w:numPr>
          <w:ilvl w:val="0"/>
          <w:numId w:val="9"/>
        </w:numPr>
        <w:jc w:val="both"/>
      </w:pPr>
      <w:r w:rsidRPr="00EA3F29">
        <w:t>a = b = 1,</w:t>
      </w:r>
    </w:p>
    <w:p w:rsidR="00FF78AC" w:rsidRPr="00EA3F29" w:rsidRDefault="00FF78AC" w:rsidP="006E43F6">
      <w:pPr>
        <w:pStyle w:val="ListParagraph"/>
        <w:numPr>
          <w:ilvl w:val="0"/>
          <w:numId w:val="9"/>
        </w:numPr>
        <w:jc w:val="both"/>
      </w:pPr>
      <w:r w:rsidRPr="00EA3F29">
        <w:t>t</w:t>
      </w:r>
      <w:r w:rsidRPr="00EA3F29">
        <w:rPr>
          <w:vertAlign w:val="subscript"/>
        </w:rPr>
        <w:t>0</w:t>
      </w:r>
      <w:r w:rsidRPr="00EA3F29">
        <w:t xml:space="preserve"> = 3</w:t>
      </w:r>
    </w:p>
    <w:p w:rsidR="00FF78AC" w:rsidRPr="00EA3F29" w:rsidRDefault="00FF78AC" w:rsidP="006E43F6">
      <w:pPr>
        <w:ind w:left="708"/>
        <w:jc w:val="both"/>
      </w:pPr>
    </w:p>
    <w:p w:rsidR="00FF78AC" w:rsidRPr="00EA3F29" w:rsidRDefault="00FF78AC" w:rsidP="006E43F6">
      <w:pPr>
        <w:ind w:left="708"/>
        <w:jc w:val="both"/>
        <w:rPr>
          <w:b/>
        </w:rPr>
      </w:pPr>
      <w:r w:rsidRPr="00EA3F29">
        <w:rPr>
          <w:b/>
        </w:rPr>
        <w:t>Shema Simulink modela:</w:t>
      </w:r>
    </w:p>
    <w:p w:rsidR="00FF78AC" w:rsidRPr="00EA3F29" w:rsidRDefault="00FF78AC" w:rsidP="006E43F6">
      <w:pPr>
        <w:ind w:left="708"/>
        <w:jc w:val="both"/>
        <w:rPr>
          <w:b/>
        </w:rPr>
      </w:pPr>
    </w:p>
    <w:p w:rsidR="00FF78AC" w:rsidRPr="00EA3F29" w:rsidRDefault="00FF78AC" w:rsidP="006E43F6">
      <w:pPr>
        <w:ind w:left="708"/>
        <w:jc w:val="both"/>
        <w:rPr>
          <w:b/>
        </w:rPr>
      </w:pPr>
      <w:r w:rsidRPr="00EA3F29">
        <w:rPr>
          <w:b/>
          <w:noProof/>
          <w:lang w:val="en-US" w:eastAsia="en-US"/>
        </w:rPr>
        <w:drawing>
          <wp:inline distT="0" distB="0" distL="0" distR="0">
            <wp:extent cx="5391150" cy="4438650"/>
            <wp:effectExtent l="19050" t="0" r="0" b="0"/>
            <wp:docPr id="9" name="Picture 8" descr="zad1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c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AC" w:rsidRPr="00EA3F29" w:rsidRDefault="00FF78AC" w:rsidP="006E43F6">
      <w:pPr>
        <w:ind w:left="708"/>
        <w:jc w:val="both"/>
        <w:rPr>
          <w:b/>
        </w:rPr>
      </w:pPr>
    </w:p>
    <w:p w:rsidR="00FF78AC" w:rsidRPr="00EA3F29" w:rsidRDefault="00FF78AC" w:rsidP="006E43F6">
      <w:pPr>
        <w:ind w:left="708"/>
        <w:jc w:val="both"/>
      </w:pPr>
      <w:r w:rsidRPr="00EA3F29">
        <w:t>gdje je sustav predstavljen crnom kutijom unutar koje se nalaze:</w:t>
      </w:r>
    </w:p>
    <w:p w:rsidR="00FF78AC" w:rsidRPr="00EA3F29" w:rsidRDefault="00FF78AC" w:rsidP="006E43F6">
      <w:pPr>
        <w:ind w:left="708"/>
        <w:jc w:val="both"/>
      </w:pPr>
    </w:p>
    <w:p w:rsidR="00FF78AC" w:rsidRPr="00EA3F29" w:rsidRDefault="00FF78AC" w:rsidP="006E43F6">
      <w:pPr>
        <w:ind w:left="708"/>
        <w:jc w:val="both"/>
      </w:pPr>
      <w:r w:rsidRPr="00EA3F29">
        <w:rPr>
          <w:noProof/>
          <w:lang w:val="en-US" w:eastAsia="en-US"/>
        </w:rPr>
        <w:drawing>
          <wp:inline distT="0" distB="0" distL="0" distR="0">
            <wp:extent cx="4752975" cy="1209675"/>
            <wp:effectExtent l="19050" t="0" r="9525" b="0"/>
            <wp:docPr id="10" name="Picture 9" descr="zad1c_subsy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c_subsys.bmp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AC" w:rsidRPr="00EA3F29" w:rsidRDefault="00FF78AC" w:rsidP="006E43F6">
      <w:pPr>
        <w:jc w:val="both"/>
      </w:pPr>
      <w:r w:rsidRPr="00EA3F29">
        <w:br w:type="page"/>
      </w:r>
    </w:p>
    <w:p w:rsidR="00FF78AC" w:rsidRPr="00EA3F29" w:rsidRDefault="00FF78AC" w:rsidP="006E43F6">
      <w:pPr>
        <w:ind w:left="708"/>
        <w:jc w:val="both"/>
      </w:pPr>
    </w:p>
    <w:p w:rsidR="00FF78AC" w:rsidRPr="00EA3F29" w:rsidRDefault="00FF78AC" w:rsidP="006E43F6">
      <w:pPr>
        <w:ind w:left="708"/>
        <w:jc w:val="both"/>
        <w:rPr>
          <w:b/>
        </w:rPr>
      </w:pPr>
      <w:r w:rsidRPr="00EA3F29">
        <w:rPr>
          <w:b/>
        </w:rPr>
        <w:t>.m - file za ispitivanje linearnosti:</w:t>
      </w:r>
    </w:p>
    <w:p w:rsidR="00FF78AC" w:rsidRPr="00EA3F29" w:rsidRDefault="00FF78AC" w:rsidP="006E43F6">
      <w:pPr>
        <w:ind w:left="708"/>
        <w:jc w:val="both"/>
      </w:pP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---------------------------------------------------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definiranje minimuma i maksimuma koordinatnih osi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[xMin, xMax, yMin, yMax]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in_bounds  = [-1, 5, 0, 6];     </w:t>
      </w: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shema za pobude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out_bounds = [-1, 5, 0, 10];    </w:t>
      </w: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shema za odzive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 Step --------------------------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pobuda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subplot(2,3,1)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stem(tout,yout(:,1))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axis(in_bounds)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'n'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); ylabel(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'x1[n]'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'x1[n] = u[n]'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odziv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subplot(2,3,4)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stem(tout,yout(:,2))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axis(out_bounds)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'n'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); ylabel(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'y1[n]'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'y1[n]'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 Linearno rastuca pobuda --------------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pobuda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subplot(2,3,2)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stem(tout,yout(:,3))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axis(in_bounds)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'n'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); ylabel(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'x2[n]'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'x2[n] = t*u[n]'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odziv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subplot(2,3,5)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stem(tout,yout(:,4))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axis(out_bounds)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'n'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); ylabel(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'y2[n]'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'y2[n]'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 Linearna kombinacija ---------------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pobuda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subplot(2,3,3)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stem(tout,yout(:,5))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axis(in_bounds);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'n'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); ylabel(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'x[n]'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'x[n] = x1[n] + x2[n]'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odziv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subplot(2,3,6)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stem(tout,yout(:,6))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axis(out_bounds);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'n'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); ylabel(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'y[n]'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FF"/>
          <w:sz w:val="20"/>
          <w:szCs w:val="20"/>
          <w:lang w:eastAsia="en-US"/>
        </w:rPr>
        <w:t>if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(yout(:,2) + yout(:,4) == yout(:, 6))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'y[n] == y1[n] + y2[n]'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FF"/>
          <w:sz w:val="20"/>
          <w:szCs w:val="20"/>
          <w:lang w:eastAsia="en-US"/>
        </w:rPr>
        <w:t>else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'y[n] != y1[n] + y2[n]'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FF"/>
          <w:sz w:val="20"/>
          <w:szCs w:val="20"/>
          <w:lang w:eastAsia="en-US"/>
        </w:rPr>
        <w:t xml:space="preserve"> </w:t>
      </w:r>
    </w:p>
    <w:p w:rsidR="00FF78AC" w:rsidRPr="00EA3F29" w:rsidRDefault="00FF78AC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---------------------------------------------------</w:t>
      </w:r>
    </w:p>
    <w:p w:rsidR="00FF78AC" w:rsidRPr="00EA3F29" w:rsidRDefault="00FF78AC" w:rsidP="006E43F6">
      <w:pPr>
        <w:jc w:val="both"/>
      </w:pPr>
      <w:r w:rsidRPr="00EA3F29">
        <w:br w:type="page"/>
      </w:r>
    </w:p>
    <w:p w:rsidR="00FF78AC" w:rsidRPr="00EA3F29" w:rsidRDefault="00FF78AC" w:rsidP="006E43F6">
      <w:pPr>
        <w:ind w:left="708"/>
        <w:jc w:val="both"/>
      </w:pPr>
    </w:p>
    <w:p w:rsidR="00FF78AC" w:rsidRPr="00EA3F29" w:rsidRDefault="00FF78AC" w:rsidP="006E43F6">
      <w:pPr>
        <w:ind w:left="708"/>
        <w:jc w:val="both"/>
        <w:rPr>
          <w:b/>
        </w:rPr>
      </w:pPr>
      <w:r w:rsidRPr="00EA3F29">
        <w:rPr>
          <w:b/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-720090</wp:posOffset>
            </wp:positionH>
            <wp:positionV relativeFrom="paragraph">
              <wp:posOffset>1947545</wp:posOffset>
            </wp:positionV>
            <wp:extent cx="7848600" cy="4619625"/>
            <wp:effectExtent l="0" t="1619250" r="0" b="1590675"/>
            <wp:wrapTopAndBottom/>
            <wp:docPr id="11" name="Picture 10" descr="zad1_3_l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_3_lin.bmp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48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3F29">
        <w:rPr>
          <w:b/>
        </w:rPr>
        <w:t>Graf za ispitivanje linearnosti:</w:t>
      </w:r>
    </w:p>
    <w:p w:rsidR="00FF78AC" w:rsidRPr="00EA3F29" w:rsidRDefault="00FF78AC" w:rsidP="006E43F6">
      <w:pPr>
        <w:ind w:left="708"/>
        <w:jc w:val="both"/>
      </w:pPr>
    </w:p>
    <w:p w:rsidR="00FF78AC" w:rsidRPr="00EA3F29" w:rsidRDefault="00FF78AC" w:rsidP="006E43F6">
      <w:pPr>
        <w:jc w:val="both"/>
      </w:pPr>
    </w:p>
    <w:p w:rsidR="00FF78AC" w:rsidRPr="00EA3F29" w:rsidRDefault="00FF78AC" w:rsidP="006E43F6">
      <w:pPr>
        <w:jc w:val="both"/>
      </w:pPr>
      <w:r w:rsidRPr="00EA3F29">
        <w:br w:type="page"/>
      </w:r>
    </w:p>
    <w:p w:rsidR="00FF78AC" w:rsidRPr="00EA3F29" w:rsidRDefault="00FF78AC" w:rsidP="006E43F6">
      <w:pPr>
        <w:ind w:firstLine="708"/>
        <w:jc w:val="both"/>
      </w:pPr>
    </w:p>
    <w:p w:rsidR="00FF78AC" w:rsidRPr="00EA3F29" w:rsidRDefault="00FF78AC" w:rsidP="006E43F6">
      <w:pPr>
        <w:ind w:firstLine="708"/>
        <w:jc w:val="both"/>
        <w:rPr>
          <w:b/>
        </w:rPr>
      </w:pPr>
      <w:r w:rsidRPr="00EA3F29">
        <w:rPr>
          <w:b/>
        </w:rPr>
        <w:t>.m - file za ispitivanje vremenske nepromjenjivosti:</w:t>
      </w:r>
    </w:p>
    <w:p w:rsidR="00FF78AC" w:rsidRPr="00EA3F29" w:rsidRDefault="00FF78AC" w:rsidP="006E43F6">
      <w:pPr>
        <w:ind w:firstLine="708"/>
        <w:jc w:val="both"/>
      </w:pP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---------------------------------------------------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definiranje minimuma i maksimuma koordinatnih osi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[xMin, xMax, yMin, yMax]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in_bounds  = [-1, 11, 0, 3];     </w:t>
      </w: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shema za pobude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out_bounds = [-1, 11, 0, 3];     </w:t>
      </w: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shema za odzive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 Step --------------------------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pobuda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subplot(2,2,1)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stem(tout,yout(:,1))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axis(in_bounds)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'n'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); ylabel(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'x1[n]'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'x1[n] = u[n]'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odziv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subplot(2,2,3)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stem(tout,yout(:,2))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axis(out_bounds)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'n'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); ylabel(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'y1[n]'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'y1[n]'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 Pomaknuti step signal ----------------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pobuda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subplot(2,2,2)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stem(tout,yout(:,7))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axis(in_bounds)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'n'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); ylabel(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'x2[n]'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'x2[n] = u(t-3)'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odziv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subplot(2,2,4)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stem(tout,yout(:,8))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axis(out_bounds)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xlabel(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'n'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); ylabel(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'y2[n]'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title(</w:t>
      </w:r>
      <w:r w:rsidRPr="00EA3F29">
        <w:rPr>
          <w:rFonts w:ascii="Courier New" w:hAnsi="Courier New" w:cs="Courier New"/>
          <w:color w:val="A020F0"/>
          <w:sz w:val="20"/>
          <w:szCs w:val="20"/>
          <w:lang w:eastAsia="en-US"/>
        </w:rPr>
        <w:t>'y2[n]'</w:t>
      </w: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64140B" w:rsidRPr="00EA3F29" w:rsidRDefault="0064140B" w:rsidP="006E43F6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24"/>
          <w:szCs w:val="24"/>
          <w:lang w:eastAsia="en-US"/>
        </w:rPr>
      </w:pPr>
      <w:r w:rsidRPr="00EA3F29">
        <w:rPr>
          <w:rFonts w:ascii="Courier New" w:hAnsi="Courier New" w:cs="Courier New"/>
          <w:color w:val="228B22"/>
          <w:sz w:val="20"/>
          <w:szCs w:val="20"/>
          <w:lang w:eastAsia="en-US"/>
        </w:rPr>
        <w:t>% ---------------------------------------------------</w:t>
      </w:r>
    </w:p>
    <w:p w:rsidR="00FF78AC" w:rsidRPr="00EA3F29" w:rsidRDefault="00FF78AC" w:rsidP="006E43F6">
      <w:pPr>
        <w:ind w:firstLine="708"/>
        <w:jc w:val="both"/>
      </w:pPr>
    </w:p>
    <w:p w:rsidR="00661EEA" w:rsidRPr="00EA3F29" w:rsidRDefault="00661EEA" w:rsidP="006E43F6">
      <w:pPr>
        <w:jc w:val="both"/>
      </w:pPr>
      <w:r w:rsidRPr="00EA3F29">
        <w:br w:type="page"/>
      </w:r>
    </w:p>
    <w:p w:rsidR="00661EEA" w:rsidRPr="00EA3F29" w:rsidRDefault="00661EEA" w:rsidP="006E43F6">
      <w:pPr>
        <w:ind w:firstLine="708"/>
        <w:jc w:val="both"/>
      </w:pPr>
    </w:p>
    <w:p w:rsidR="00661EEA" w:rsidRPr="00EA3F29" w:rsidRDefault="00661EEA" w:rsidP="006E43F6">
      <w:pPr>
        <w:ind w:firstLine="708"/>
        <w:jc w:val="both"/>
        <w:rPr>
          <w:b/>
        </w:rPr>
      </w:pPr>
      <w:r w:rsidRPr="00EA3F29">
        <w:rPr>
          <w:b/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-672465</wp:posOffset>
            </wp:positionH>
            <wp:positionV relativeFrom="paragraph">
              <wp:posOffset>1776095</wp:posOffset>
            </wp:positionV>
            <wp:extent cx="7515225" cy="4610100"/>
            <wp:effectExtent l="0" t="1447800" r="0" b="1428750"/>
            <wp:wrapTopAndBottom/>
            <wp:docPr id="12" name="Picture 11" descr="zad1_3_time_in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_3_time_inv.bmp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152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3F29">
        <w:rPr>
          <w:b/>
        </w:rPr>
        <w:t>Graf za ispitivanje vremenske nepromjenjivosti:</w:t>
      </w:r>
    </w:p>
    <w:p w:rsidR="00661EEA" w:rsidRPr="00EA3F29" w:rsidRDefault="00661EEA" w:rsidP="006E43F6">
      <w:pPr>
        <w:jc w:val="both"/>
        <w:rPr>
          <w:b/>
        </w:rPr>
      </w:pPr>
    </w:p>
    <w:p w:rsidR="00661EEA" w:rsidRPr="00EA3F29" w:rsidRDefault="00661EEA" w:rsidP="006E43F6">
      <w:pPr>
        <w:jc w:val="both"/>
      </w:pPr>
    </w:p>
    <w:p w:rsidR="00661EEA" w:rsidRPr="00EA3F29" w:rsidRDefault="00661EEA" w:rsidP="006E43F6">
      <w:pPr>
        <w:jc w:val="both"/>
      </w:pPr>
      <w:r w:rsidRPr="00EA3F29">
        <w:br w:type="page"/>
      </w:r>
    </w:p>
    <w:p w:rsidR="00EC29D4" w:rsidRPr="00EA3F29" w:rsidRDefault="00EC29D4" w:rsidP="006E43F6">
      <w:pPr>
        <w:jc w:val="both"/>
      </w:pPr>
    </w:p>
    <w:p w:rsidR="00EC29D4" w:rsidRPr="00EA3F29" w:rsidRDefault="00EC29D4" w:rsidP="006E43F6">
      <w:pPr>
        <w:pStyle w:val="ListParagraph"/>
        <w:numPr>
          <w:ilvl w:val="0"/>
          <w:numId w:val="4"/>
        </w:numPr>
        <w:jc w:val="both"/>
      </w:pPr>
      <w:r w:rsidRPr="00EA3F29">
        <w:t>Napisati definiciju stabilnosti sustava. U Simulinku modelirati sustave sa slijedećim ulazno – izlaznim vezama i provjeriti stabilnost sustava:</w:t>
      </w:r>
    </w:p>
    <w:p w:rsidR="00EC29D4" w:rsidRPr="00EA3F29" w:rsidRDefault="00EC29D4" w:rsidP="006E43F6">
      <w:pPr>
        <w:pStyle w:val="ListParagraph"/>
        <w:numPr>
          <w:ilvl w:val="0"/>
          <w:numId w:val="17"/>
        </w:numPr>
        <w:jc w:val="both"/>
      </w:pPr>
      <w:r w:rsidRPr="00EA3F29">
        <w:t>y(t) = e</w:t>
      </w:r>
      <w:r w:rsidRPr="00EA3F29">
        <w:rPr>
          <w:vertAlign w:val="superscript"/>
        </w:rPr>
        <w:t>3</w:t>
      </w:r>
      <w:r w:rsidRPr="00EA3F29">
        <w:t>x(t) + e</w:t>
      </w:r>
      <w:r w:rsidRPr="00EA3F29">
        <w:rPr>
          <w:vertAlign w:val="superscript"/>
        </w:rPr>
        <w:t xml:space="preserve">-3 </w:t>
      </w:r>
      <w:r w:rsidRPr="00EA3F29">
        <w:t>* tx(t)</w:t>
      </w:r>
    </w:p>
    <w:p w:rsidR="00EC29D4" w:rsidRPr="00EA3F29" w:rsidRDefault="00EC29D4" w:rsidP="006E43F6">
      <w:pPr>
        <w:pStyle w:val="ListParagraph"/>
        <w:numPr>
          <w:ilvl w:val="0"/>
          <w:numId w:val="17"/>
        </w:numPr>
        <w:jc w:val="both"/>
      </w:pPr>
      <w:r w:rsidRPr="00EA3F29">
        <w:t>y[n] = e</w:t>
      </w:r>
      <w:r w:rsidRPr="00EA3F29">
        <w:rPr>
          <w:vertAlign w:val="superscript"/>
        </w:rPr>
        <w:t xml:space="preserve">a </w:t>
      </w:r>
      <w:r w:rsidRPr="00EA3F29">
        <w:t>* n * sin(3/4*pi*</w:t>
      </w:r>
      <w:r w:rsidR="00997B67" w:rsidRPr="00EA3F29">
        <w:t>n</w:t>
      </w:r>
      <w:r w:rsidRPr="00EA3F29">
        <w:t>) *</w:t>
      </w:r>
      <w:r w:rsidR="00997B67" w:rsidRPr="00EA3F29">
        <w:t xml:space="preserve"> x[n]</w:t>
      </w:r>
      <w:r w:rsidR="00127BEB" w:rsidRPr="00EA3F29">
        <w:tab/>
        <w:t>pri čemu je a = ±</w:t>
      </w:r>
      <w:r w:rsidRPr="00EA3F29">
        <w:t>2</w:t>
      </w:r>
    </w:p>
    <w:p w:rsidR="00EC29D4" w:rsidRPr="00EA3F29" w:rsidRDefault="00EC29D4" w:rsidP="006E43F6">
      <w:pPr>
        <w:ind w:left="360"/>
        <w:jc w:val="both"/>
      </w:pPr>
    </w:p>
    <w:p w:rsidR="00661EEA" w:rsidRPr="00EA3F29" w:rsidRDefault="00EC29D4" w:rsidP="006E43F6">
      <w:pPr>
        <w:ind w:left="360"/>
        <w:jc w:val="both"/>
      </w:pPr>
      <w:r w:rsidRPr="00EA3F29">
        <w:t>Stabilnost promatramo tako da na ulaz dovedemo ograničenu pobudu (npr. step signal) i promatramo odziv.</w:t>
      </w:r>
    </w:p>
    <w:p w:rsidR="00D72902" w:rsidRPr="00EA3F29" w:rsidRDefault="00D72902" w:rsidP="006E43F6">
      <w:pPr>
        <w:ind w:left="360"/>
        <w:jc w:val="both"/>
      </w:pPr>
    </w:p>
    <w:p w:rsidR="00D72902" w:rsidRPr="00EA3F29" w:rsidRDefault="00D72902" w:rsidP="006E43F6">
      <w:pPr>
        <w:ind w:left="360"/>
        <w:jc w:val="both"/>
      </w:pPr>
    </w:p>
    <w:p w:rsidR="00D72902" w:rsidRPr="00EA3F29" w:rsidRDefault="00D72902" w:rsidP="006E43F6">
      <w:pPr>
        <w:ind w:left="360"/>
        <w:jc w:val="both"/>
      </w:pPr>
      <w:r w:rsidRPr="00EA3F29">
        <w:t xml:space="preserve">Stabilan sustav je onaj koji na ograničenu pobudu daje </w:t>
      </w:r>
      <w:r w:rsidR="006E43F6" w:rsidRPr="00EA3F29">
        <w:t xml:space="preserve">ograničeni odziv (tj. čiji </w:t>
      </w:r>
      <w:r w:rsidRPr="00EA3F29">
        <w:t>izlaz ne</w:t>
      </w:r>
      <w:r w:rsidR="006E43F6" w:rsidRPr="00EA3F29">
        <w:t xml:space="preserve"> divergira</w:t>
      </w:r>
      <w:r w:rsidR="00E043CD" w:rsidRPr="00EA3F29">
        <w:t xml:space="preserve"> odnosno ne ide</w:t>
      </w:r>
      <w:r w:rsidR="006E43F6" w:rsidRPr="00EA3F29">
        <w:t xml:space="preserve"> u beskonačnost</w:t>
      </w:r>
      <w:r w:rsidRPr="00EA3F29">
        <w:t>).</w:t>
      </w:r>
    </w:p>
    <w:p w:rsidR="00E043CD" w:rsidRPr="00EA3F29" w:rsidRDefault="00E043CD" w:rsidP="006E43F6">
      <w:pPr>
        <w:ind w:left="360"/>
        <w:jc w:val="both"/>
      </w:pPr>
    </w:p>
    <w:p w:rsidR="00E043CD" w:rsidRDefault="00E043CD" w:rsidP="00E043CD">
      <w:pPr>
        <w:pStyle w:val="ListParagraph"/>
        <w:numPr>
          <w:ilvl w:val="0"/>
          <w:numId w:val="18"/>
        </w:numPr>
        <w:jc w:val="both"/>
      </w:pPr>
      <w:r w:rsidRPr="00EA3F29">
        <w:t>y(t) = e</w:t>
      </w:r>
      <w:r w:rsidRPr="00EA3F29">
        <w:rPr>
          <w:vertAlign w:val="superscript"/>
        </w:rPr>
        <w:t>3</w:t>
      </w:r>
      <w:r w:rsidRPr="00EA3F29">
        <w:t>x(t) + e</w:t>
      </w:r>
      <w:r w:rsidRPr="00EA3F29">
        <w:rPr>
          <w:vertAlign w:val="superscript"/>
        </w:rPr>
        <w:t xml:space="preserve">-3 </w:t>
      </w:r>
      <w:r w:rsidRPr="00EA3F29">
        <w:t>* tx(t)</w:t>
      </w:r>
    </w:p>
    <w:p w:rsidR="005774D4" w:rsidRDefault="005774D4" w:rsidP="005774D4">
      <w:pPr>
        <w:pStyle w:val="ListParagraph"/>
        <w:jc w:val="both"/>
      </w:pPr>
    </w:p>
    <w:p w:rsidR="007A39D4" w:rsidRPr="007A39D4" w:rsidRDefault="007A39D4" w:rsidP="005774D4">
      <w:pPr>
        <w:pStyle w:val="ListParagraph"/>
        <w:jc w:val="both"/>
        <w:rPr>
          <w:b/>
        </w:rPr>
      </w:pPr>
      <w:bookmarkStart w:id="89" w:name="OLE_LINK90"/>
      <w:bookmarkStart w:id="90" w:name="OLE_LINK91"/>
      <w:r w:rsidRPr="007A39D4">
        <w:rPr>
          <w:b/>
        </w:rPr>
        <w:t>Shema sustava:</w:t>
      </w:r>
    </w:p>
    <w:bookmarkEnd w:id="89"/>
    <w:bookmarkEnd w:id="90"/>
    <w:p w:rsidR="007A39D4" w:rsidRDefault="007A39D4" w:rsidP="005774D4">
      <w:pPr>
        <w:pStyle w:val="ListParagraph"/>
        <w:jc w:val="both"/>
      </w:pPr>
    </w:p>
    <w:p w:rsidR="005774D4" w:rsidRPr="00EA3F29" w:rsidRDefault="005774D4" w:rsidP="007A39D4">
      <w:pPr>
        <w:pStyle w:val="ListParagraph"/>
        <w:ind w:left="360"/>
        <w:jc w:val="both"/>
      </w:pPr>
      <w:r>
        <w:rPr>
          <w:noProof/>
          <w:lang w:val="en-US" w:eastAsia="en-US"/>
        </w:rPr>
        <w:drawing>
          <wp:inline distT="0" distB="0" distL="0" distR="0">
            <wp:extent cx="6219825" cy="2524125"/>
            <wp:effectExtent l="19050" t="0" r="9525" b="0"/>
            <wp:docPr id="16" name="Picture 15" descr="zad2_2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2_2a.bmp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29" w:rsidRDefault="00EA3F29" w:rsidP="00EA3F29">
      <w:pPr>
        <w:pStyle w:val="ListParagraph"/>
        <w:jc w:val="both"/>
      </w:pPr>
    </w:p>
    <w:p w:rsidR="007A39D4" w:rsidRPr="007A39D4" w:rsidRDefault="007A39D4" w:rsidP="00EA3F29">
      <w:pPr>
        <w:pStyle w:val="ListParagraph"/>
        <w:jc w:val="both"/>
        <w:rPr>
          <w:b/>
        </w:rPr>
      </w:pPr>
      <w:bookmarkStart w:id="91" w:name="OLE_LINK92"/>
      <w:bookmarkStart w:id="92" w:name="OLE_LINK93"/>
      <w:r w:rsidRPr="007A39D4">
        <w:rPr>
          <w:b/>
        </w:rPr>
        <w:t>Graf pobude i odziva:</w:t>
      </w:r>
    </w:p>
    <w:bookmarkEnd w:id="91"/>
    <w:bookmarkEnd w:id="92"/>
    <w:p w:rsidR="00EA3F29" w:rsidRPr="00EA3F29" w:rsidRDefault="00EA3F29" w:rsidP="00EA3F29">
      <w:pPr>
        <w:pStyle w:val="ListParagraph"/>
        <w:jc w:val="both"/>
      </w:pPr>
      <w:r w:rsidRPr="00EA3F29">
        <w:rPr>
          <w:noProof/>
          <w:lang w:val="en-US" w:eastAsia="en-US"/>
        </w:rPr>
        <w:drawing>
          <wp:inline distT="0" distB="0" distL="0" distR="0">
            <wp:extent cx="4705350" cy="3810000"/>
            <wp:effectExtent l="19050" t="0" r="0" b="0"/>
            <wp:docPr id="13" name="Picture 12" descr="zad2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2_1.bmp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29" w:rsidRPr="00EA3F29" w:rsidRDefault="00EA3F29" w:rsidP="00EA3F29">
      <w:pPr>
        <w:pStyle w:val="ListParagraph"/>
        <w:jc w:val="both"/>
      </w:pPr>
    </w:p>
    <w:p w:rsidR="00EA3F29" w:rsidRDefault="00EA3F29" w:rsidP="00EA3F29">
      <w:pPr>
        <w:pStyle w:val="ListParagraph"/>
        <w:jc w:val="both"/>
      </w:pPr>
      <w:r w:rsidRPr="00EA3F29">
        <w:t>Vidimo da izlazni signal ostaje u ograničenom području vrijednosti pa je dani sustav stabilan. To se očituje i iz formule s obzirom da je najznačajniji faktor upravo e</w:t>
      </w:r>
      <w:r w:rsidRPr="00EA3F29">
        <w:rPr>
          <w:vertAlign w:val="superscript"/>
        </w:rPr>
        <w:t xml:space="preserve">-3 </w:t>
      </w:r>
      <w:r w:rsidRPr="00EA3F29">
        <w:t>* tx(t) koji također s vremenom dobiva sve veće matematičko značenje.</w:t>
      </w:r>
    </w:p>
    <w:p w:rsidR="00EA3F29" w:rsidRPr="00EA3F29" w:rsidRDefault="007A39D4">
      <w:r>
        <w:tab/>
      </w:r>
      <w:r w:rsidR="00EA3F29" w:rsidRPr="00EA3F29">
        <w:br w:type="page"/>
      </w:r>
    </w:p>
    <w:p w:rsidR="00B31FF8" w:rsidRDefault="00B31FF8" w:rsidP="00B31FF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Skripta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koja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crta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grafove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za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ispitivanje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stabilnosti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sustava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t) = e^(3x(t)) + e^(-3 * t * x(t))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Ispitivanje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provodi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dovodjenjem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step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signala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na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ulaz</w:t>
      </w:r>
      <w:proofErr w:type="spellEnd"/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definiranje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minimuma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maksimuma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koordinatnih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osi</w:t>
      </w:r>
      <w:proofErr w:type="spellEnd"/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[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xMin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xMax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yMin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yMax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]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[-1, 8, 0, 2];     </w:t>
      </w: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shema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za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pobudu</w:t>
      </w:r>
      <w:proofErr w:type="spellEnd"/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out_bounds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[-1, 8, 0, 40];    </w:t>
      </w: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shema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za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odziv</w:t>
      </w:r>
      <w:proofErr w:type="spellEnd"/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 Step --------------------------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pobuda</w:t>
      </w:r>
      <w:proofErr w:type="spellEnd"/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2,1,1)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tout,yout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(:,1))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't'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'x(t)'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'x(t) = u(t)'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odziv</w:t>
      </w:r>
      <w:proofErr w:type="spellEnd"/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2,1,2)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tout,yout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(:,2))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out_bounds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't'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'y(t)'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'y(t)'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</w:t>
      </w:r>
    </w:p>
    <w:p w:rsidR="00B31FF8" w:rsidRDefault="00B31FF8">
      <w:r>
        <w:tab/>
      </w:r>
    </w:p>
    <w:p w:rsidR="00B31FF8" w:rsidRPr="00EA3F29" w:rsidRDefault="00B31FF8" w:rsidP="00EA3F29">
      <w:pPr>
        <w:pStyle w:val="ListParagraph"/>
        <w:jc w:val="both"/>
      </w:pPr>
    </w:p>
    <w:p w:rsidR="00EA3F29" w:rsidRPr="00EA3F29" w:rsidRDefault="00EA3F29" w:rsidP="00EA3F29">
      <w:pPr>
        <w:pStyle w:val="ListParagraph"/>
        <w:numPr>
          <w:ilvl w:val="0"/>
          <w:numId w:val="17"/>
        </w:numPr>
        <w:jc w:val="both"/>
      </w:pPr>
      <w:r w:rsidRPr="00EA3F29">
        <w:t>y[n] = e</w:t>
      </w:r>
      <w:r w:rsidRPr="00EA3F29">
        <w:rPr>
          <w:vertAlign w:val="superscript"/>
        </w:rPr>
        <w:t xml:space="preserve">a </w:t>
      </w:r>
      <w:r w:rsidRPr="00EA3F29">
        <w:t>* n * sin(3/4*pi*n) * x[n]</w:t>
      </w:r>
      <w:r w:rsidRPr="00EA3F29">
        <w:tab/>
        <w:t>pri čemu je a = ±2</w:t>
      </w:r>
    </w:p>
    <w:p w:rsidR="00EA3F29" w:rsidRDefault="00EA3F29" w:rsidP="00EA3F29">
      <w:pPr>
        <w:pStyle w:val="ListParagraph"/>
        <w:jc w:val="both"/>
      </w:pPr>
    </w:p>
    <w:p w:rsidR="007A39D4" w:rsidRPr="007A39D4" w:rsidRDefault="007A39D4" w:rsidP="007A39D4">
      <w:pPr>
        <w:pStyle w:val="ListParagraph"/>
        <w:jc w:val="both"/>
        <w:rPr>
          <w:b/>
        </w:rPr>
      </w:pPr>
      <w:r w:rsidRPr="007A39D4">
        <w:rPr>
          <w:b/>
        </w:rPr>
        <w:t>Shema sustava:</w:t>
      </w:r>
    </w:p>
    <w:p w:rsidR="007A39D4" w:rsidRDefault="007A39D4" w:rsidP="00EA3F29">
      <w:pPr>
        <w:pStyle w:val="ListParagraph"/>
        <w:jc w:val="both"/>
      </w:pPr>
    </w:p>
    <w:p w:rsidR="007A39D4" w:rsidRDefault="007A39D4" w:rsidP="007A39D4">
      <w:pPr>
        <w:pStyle w:val="ListParagraph"/>
        <w:ind w:left="360"/>
        <w:jc w:val="both"/>
      </w:pPr>
      <w:r>
        <w:rPr>
          <w:noProof/>
          <w:lang w:val="en-US" w:eastAsia="en-US"/>
        </w:rPr>
        <w:drawing>
          <wp:inline distT="0" distB="0" distL="0" distR="0">
            <wp:extent cx="6448425" cy="3038475"/>
            <wp:effectExtent l="19050" t="0" r="9525" b="0"/>
            <wp:docPr id="17" name="Picture 16" descr="zad2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2b.bmp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D4" w:rsidRDefault="007A39D4" w:rsidP="00EA3F29">
      <w:pPr>
        <w:pStyle w:val="ListParagraph"/>
        <w:jc w:val="both"/>
      </w:pPr>
    </w:p>
    <w:p w:rsidR="007A39D4" w:rsidRDefault="007A39D4">
      <w:r>
        <w:br w:type="page"/>
      </w:r>
    </w:p>
    <w:p w:rsidR="007A39D4" w:rsidRDefault="007A39D4" w:rsidP="00EA3F29">
      <w:pPr>
        <w:pStyle w:val="ListParagraph"/>
        <w:jc w:val="both"/>
      </w:pPr>
    </w:p>
    <w:p w:rsidR="007A39D4" w:rsidRPr="007A39D4" w:rsidRDefault="007A39D4" w:rsidP="007A39D4">
      <w:pPr>
        <w:pStyle w:val="ListParagraph"/>
        <w:jc w:val="both"/>
        <w:rPr>
          <w:b/>
        </w:rPr>
      </w:pPr>
      <w:r w:rsidRPr="007A39D4">
        <w:rPr>
          <w:b/>
        </w:rPr>
        <w:t>Graf pobude i odziva:</w:t>
      </w:r>
    </w:p>
    <w:p w:rsidR="007A39D4" w:rsidRPr="00EA3F29" w:rsidRDefault="007A39D4" w:rsidP="00EA3F29">
      <w:pPr>
        <w:pStyle w:val="ListParagraph"/>
        <w:jc w:val="both"/>
      </w:pPr>
    </w:p>
    <w:p w:rsidR="00EA3F29" w:rsidRPr="00EA3F29" w:rsidRDefault="00EA3F29" w:rsidP="00EA3F29">
      <w:pPr>
        <w:pStyle w:val="ListParagraph"/>
        <w:numPr>
          <w:ilvl w:val="0"/>
          <w:numId w:val="19"/>
        </w:numPr>
        <w:jc w:val="both"/>
      </w:pPr>
      <w:r w:rsidRPr="00EA3F29">
        <w:t>za a = 2</w:t>
      </w:r>
    </w:p>
    <w:p w:rsidR="00EA3F29" w:rsidRPr="00EA3F29" w:rsidRDefault="00EA3F29" w:rsidP="00EA3F29">
      <w:pPr>
        <w:pStyle w:val="ListParagraph"/>
        <w:jc w:val="both"/>
      </w:pPr>
    </w:p>
    <w:p w:rsidR="00B31FF8" w:rsidRDefault="00EA3F29" w:rsidP="007A39D4">
      <w:pPr>
        <w:pStyle w:val="ListParagraph"/>
        <w:jc w:val="both"/>
      </w:pPr>
      <w:r w:rsidRPr="00EA3F29">
        <w:rPr>
          <w:noProof/>
          <w:lang w:val="en-US" w:eastAsia="en-US"/>
        </w:rPr>
        <w:drawing>
          <wp:inline distT="0" distB="0" distL="0" distR="0">
            <wp:extent cx="4724400" cy="3781425"/>
            <wp:effectExtent l="19050" t="0" r="0" b="0"/>
            <wp:docPr id="14" name="Picture 13" descr="zad2_2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2_2a.bmp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29" w:rsidRPr="00EA3F29" w:rsidRDefault="00EA3F29" w:rsidP="00EA3F29">
      <w:pPr>
        <w:pStyle w:val="ListParagraph"/>
        <w:jc w:val="both"/>
      </w:pPr>
    </w:p>
    <w:p w:rsidR="00EA3F29" w:rsidRPr="00EA3F29" w:rsidRDefault="00EA3F29" w:rsidP="00EA3F29">
      <w:pPr>
        <w:pStyle w:val="ListParagraph"/>
        <w:numPr>
          <w:ilvl w:val="0"/>
          <w:numId w:val="19"/>
        </w:numPr>
        <w:jc w:val="both"/>
      </w:pPr>
      <w:r w:rsidRPr="00EA3F29">
        <w:t>za a = -2</w:t>
      </w:r>
    </w:p>
    <w:p w:rsidR="00EA3F29" w:rsidRPr="00EA3F29" w:rsidRDefault="00EA3F29" w:rsidP="00EA3F29">
      <w:pPr>
        <w:ind w:left="710"/>
        <w:jc w:val="both"/>
      </w:pPr>
    </w:p>
    <w:p w:rsidR="00EA3F29" w:rsidRPr="00EA3F29" w:rsidRDefault="00EA3F29" w:rsidP="00EA3F29">
      <w:pPr>
        <w:ind w:left="710"/>
        <w:jc w:val="both"/>
      </w:pPr>
      <w:r w:rsidRPr="00EA3F29">
        <w:rPr>
          <w:noProof/>
          <w:lang w:val="en-US" w:eastAsia="en-US"/>
        </w:rPr>
        <w:drawing>
          <wp:inline distT="0" distB="0" distL="0" distR="0">
            <wp:extent cx="4772025" cy="3790950"/>
            <wp:effectExtent l="19050" t="0" r="9525" b="0"/>
            <wp:docPr id="15" name="Picture 14" descr="zad2_2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2_2a.bmp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29" w:rsidRPr="00EA3F29" w:rsidRDefault="00EA3F29" w:rsidP="00EA3F29">
      <w:pPr>
        <w:ind w:left="710"/>
        <w:jc w:val="both"/>
      </w:pPr>
    </w:p>
    <w:p w:rsidR="00EA3F29" w:rsidRDefault="00EA3F29" w:rsidP="00EA3F29">
      <w:pPr>
        <w:ind w:left="710"/>
        <w:jc w:val="both"/>
      </w:pPr>
      <w:r w:rsidRPr="00EA3F29">
        <w:t>Na grafovima je prikazano opadanje odnosno porast reda veličine modula izlaznog signala. U prvom slučaju signal konstantno povećava red veličine pa je dani sustav nestabilan. U drugom slučaju red veličine se konstantno smanjuje s težnjom ka dostizanju nulte vrijednosti u beskonačnosti pa je dani sustav stabilan.</w:t>
      </w:r>
    </w:p>
    <w:p w:rsidR="007A39D4" w:rsidRDefault="007A39D4">
      <w:r>
        <w:br w:type="page"/>
      </w:r>
    </w:p>
    <w:p w:rsidR="00B31FF8" w:rsidRDefault="00B31FF8" w:rsidP="00EA3F29">
      <w:pPr>
        <w:ind w:left="710"/>
        <w:jc w:val="both"/>
      </w:pP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Skripta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koja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crta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grafove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za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ispitivanje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stabilnosti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sustava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y[n]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e^an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*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sin(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3/4 * pi * n) * x[n]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pri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cemu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je a = 2, -2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Ispitivanje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provodi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dovodjenjem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step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signala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na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ulaz</w:t>
      </w:r>
      <w:proofErr w:type="spellEnd"/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definiranje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minimuma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maksimuma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koordinatnih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osi</w:t>
      </w:r>
      <w:proofErr w:type="spellEnd"/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[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xMin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xMax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yMin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yMax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]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[-2, 30, 0, 2];     </w:t>
      </w: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shema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za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pobudu</w:t>
      </w:r>
      <w:proofErr w:type="spellEnd"/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 Step --------------------------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pobuda</w:t>
      </w:r>
      <w:proofErr w:type="spellEnd"/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2,1,1)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tout,yout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(:,1))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'n'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'x[n]'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'x[n] = u[n]'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odziv</w:t>
      </w:r>
      <w:proofErr w:type="spellEnd"/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2,1,2)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tout,abs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(:,2)))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yScale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'log'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'n'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'y[n]'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'|y[n]|'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B31FF8" w:rsidRDefault="00B31FF8" w:rsidP="00B31FF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A39D4" w:rsidRDefault="00B31FF8" w:rsidP="007A39D4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</w:t>
      </w:r>
    </w:p>
    <w:p w:rsidR="007A39D4" w:rsidRDefault="007A39D4" w:rsidP="007A39D4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EA3F29" w:rsidRDefault="00EA3F29" w:rsidP="00CB76CC">
      <w:pPr>
        <w:jc w:val="both"/>
      </w:pPr>
    </w:p>
    <w:p w:rsidR="00407487" w:rsidRDefault="00407487" w:rsidP="00407487">
      <w:pPr>
        <w:pStyle w:val="ListParagraph"/>
        <w:numPr>
          <w:ilvl w:val="0"/>
          <w:numId w:val="4"/>
        </w:numPr>
        <w:jc w:val="both"/>
      </w:pPr>
      <w:r>
        <w:t>Zadana su dva sustava S</w:t>
      </w:r>
      <w:r w:rsidRPr="00407487">
        <w:rPr>
          <w:vertAlign w:val="subscript"/>
        </w:rPr>
        <w:t>1</w:t>
      </w:r>
      <w:r>
        <w:t xml:space="preserve"> i S</w:t>
      </w:r>
      <w:r w:rsidRPr="00407487">
        <w:rPr>
          <w:vertAlign w:val="subscript"/>
        </w:rPr>
        <w:t>2</w:t>
      </w:r>
      <w:r>
        <w:t xml:space="preserve"> sa svojim ulazno – izlaznim vezama:</w:t>
      </w:r>
    </w:p>
    <w:p w:rsidR="00407487" w:rsidRDefault="00407487" w:rsidP="00407487">
      <w:pPr>
        <w:pStyle w:val="ListParagraph"/>
        <w:ind w:left="360"/>
        <w:jc w:val="both"/>
      </w:pPr>
    </w:p>
    <w:p w:rsidR="00407487" w:rsidRDefault="00407487" w:rsidP="00407487">
      <w:pPr>
        <w:pStyle w:val="ListParagraph"/>
        <w:ind w:left="360"/>
        <w:jc w:val="both"/>
      </w:pPr>
      <w:r>
        <w:t>S</w:t>
      </w:r>
      <w:r w:rsidRPr="00407487">
        <w:rPr>
          <w:vertAlign w:val="subscript"/>
        </w:rPr>
        <w:t>1</w:t>
      </w:r>
      <w:r>
        <w:t>: y</w:t>
      </w:r>
      <w:r w:rsidRPr="00407487">
        <w:rPr>
          <w:vertAlign w:val="subscript"/>
        </w:rPr>
        <w:t>1</w:t>
      </w:r>
      <w:r>
        <w:t>[n] = 2x</w:t>
      </w:r>
      <w:r w:rsidRPr="00407487">
        <w:rPr>
          <w:vertAlign w:val="subscript"/>
        </w:rPr>
        <w:t>1</w:t>
      </w:r>
      <w:r>
        <w:t>[n] + 4x</w:t>
      </w:r>
      <w:r w:rsidRPr="00407487">
        <w:rPr>
          <w:vertAlign w:val="subscript"/>
        </w:rPr>
        <w:t>1</w:t>
      </w:r>
      <w:r>
        <w:t>[n - 1]</w:t>
      </w:r>
    </w:p>
    <w:p w:rsidR="00407487" w:rsidRDefault="00407487" w:rsidP="00407487">
      <w:pPr>
        <w:pStyle w:val="ListParagraph"/>
        <w:ind w:left="360"/>
        <w:jc w:val="both"/>
      </w:pPr>
      <w:r>
        <w:t>S</w:t>
      </w:r>
      <w:r w:rsidRPr="00407487">
        <w:rPr>
          <w:vertAlign w:val="subscript"/>
        </w:rPr>
        <w:t>2</w:t>
      </w:r>
      <w:r>
        <w:t>: y</w:t>
      </w:r>
      <w:r w:rsidRPr="00407487">
        <w:rPr>
          <w:vertAlign w:val="subscript"/>
        </w:rPr>
        <w:t>2</w:t>
      </w:r>
      <w:r>
        <w:t>[n] = x</w:t>
      </w:r>
      <w:r w:rsidRPr="00407487">
        <w:rPr>
          <w:vertAlign w:val="subscript"/>
        </w:rPr>
        <w:t>2</w:t>
      </w:r>
      <w:r>
        <w:t>[n - 2] + 1/2*x</w:t>
      </w:r>
      <w:r w:rsidRPr="00407487">
        <w:rPr>
          <w:vertAlign w:val="subscript"/>
        </w:rPr>
        <w:t>2</w:t>
      </w:r>
      <w:r>
        <w:t>[n - 3]</w:t>
      </w:r>
    </w:p>
    <w:p w:rsidR="00407487" w:rsidRDefault="00407487" w:rsidP="00407487">
      <w:pPr>
        <w:pStyle w:val="ListParagraph"/>
        <w:ind w:left="360"/>
        <w:jc w:val="both"/>
      </w:pPr>
    </w:p>
    <w:p w:rsidR="00407487" w:rsidRDefault="00407487" w:rsidP="00407487">
      <w:pPr>
        <w:pStyle w:val="ListParagraph"/>
        <w:ind w:left="360"/>
        <w:jc w:val="both"/>
      </w:pPr>
      <w:r>
        <w:t>pri čemu su x</w:t>
      </w:r>
      <w:r w:rsidRPr="00407487">
        <w:rPr>
          <w:vertAlign w:val="subscript"/>
        </w:rPr>
        <w:t>1</w:t>
      </w:r>
      <w:r>
        <w:t>[n] i x2[n] ulazni signali u sustave.</w:t>
      </w:r>
    </w:p>
    <w:p w:rsidR="00407487" w:rsidRDefault="00407487" w:rsidP="00407487">
      <w:pPr>
        <w:pStyle w:val="ListParagraph"/>
        <w:ind w:left="360"/>
        <w:jc w:val="both"/>
      </w:pPr>
    </w:p>
    <w:p w:rsidR="00407487" w:rsidRDefault="00407487" w:rsidP="00407487">
      <w:pPr>
        <w:pStyle w:val="ListParagraph"/>
        <w:ind w:left="360"/>
        <w:jc w:val="both"/>
      </w:pPr>
      <w:r>
        <w:t>Razmotrimo sustav S s ulazom x[n] i izlazom y[n], koji se dobije:</w:t>
      </w:r>
    </w:p>
    <w:p w:rsidR="00407487" w:rsidRDefault="00407487" w:rsidP="00407487">
      <w:pPr>
        <w:pStyle w:val="ListParagraph"/>
        <w:numPr>
          <w:ilvl w:val="0"/>
          <w:numId w:val="20"/>
        </w:numPr>
        <w:jc w:val="both"/>
      </w:pPr>
      <w:r>
        <w:t>serijskom vezom sustava S</w:t>
      </w:r>
      <w:r w:rsidRPr="00407487">
        <w:rPr>
          <w:vertAlign w:val="subscript"/>
        </w:rPr>
        <w:t>1</w:t>
      </w:r>
      <w:r>
        <w:t xml:space="preserve"> i S</w:t>
      </w:r>
      <w:r w:rsidRPr="00407487">
        <w:rPr>
          <w:vertAlign w:val="subscript"/>
        </w:rPr>
        <w:t>2</w:t>
      </w:r>
    </w:p>
    <w:p w:rsidR="00407487" w:rsidRPr="00407487" w:rsidRDefault="00407487" w:rsidP="00407487">
      <w:pPr>
        <w:pStyle w:val="ListParagraph"/>
        <w:numPr>
          <w:ilvl w:val="0"/>
          <w:numId w:val="20"/>
        </w:numPr>
        <w:jc w:val="both"/>
        <w:rPr>
          <w:vertAlign w:val="subscript"/>
        </w:rPr>
      </w:pPr>
      <w:r>
        <w:t>paralelnom vezom sustava S</w:t>
      </w:r>
      <w:r w:rsidRPr="00407487">
        <w:rPr>
          <w:vertAlign w:val="subscript"/>
        </w:rPr>
        <w:t>1</w:t>
      </w:r>
      <w:r>
        <w:t xml:space="preserve"> i S</w:t>
      </w:r>
      <w:r w:rsidRPr="00407487">
        <w:rPr>
          <w:vertAlign w:val="subscript"/>
        </w:rPr>
        <w:t>2</w:t>
      </w:r>
    </w:p>
    <w:p w:rsidR="00407487" w:rsidRDefault="00407487" w:rsidP="00407487">
      <w:pPr>
        <w:pStyle w:val="ListParagraph"/>
        <w:ind w:left="360"/>
        <w:jc w:val="both"/>
      </w:pPr>
    </w:p>
    <w:p w:rsidR="00407487" w:rsidRDefault="00407487" w:rsidP="00407487">
      <w:pPr>
        <w:pStyle w:val="ListParagraph"/>
        <w:numPr>
          <w:ilvl w:val="0"/>
          <w:numId w:val="21"/>
        </w:numPr>
        <w:jc w:val="both"/>
      </w:pPr>
      <w:r>
        <w:t>Odrediti ulazno – izlaznu vezu sustava pod a) i b)</w:t>
      </w:r>
    </w:p>
    <w:p w:rsidR="00407487" w:rsidRDefault="00407487" w:rsidP="00407487">
      <w:pPr>
        <w:pStyle w:val="ListParagraph"/>
        <w:numPr>
          <w:ilvl w:val="0"/>
          <w:numId w:val="21"/>
        </w:numPr>
        <w:jc w:val="both"/>
      </w:pPr>
      <w:r>
        <w:t>Odrediti odziv sustava pod a) i b) na diskretnu step pobudu</w:t>
      </w:r>
    </w:p>
    <w:p w:rsidR="00407487" w:rsidRDefault="00407487" w:rsidP="00407487">
      <w:pPr>
        <w:pStyle w:val="ListParagraph"/>
        <w:numPr>
          <w:ilvl w:val="0"/>
          <w:numId w:val="21"/>
        </w:numPr>
        <w:jc w:val="both"/>
      </w:pPr>
      <w:r>
        <w:t>U Simulinku realizirati sustave pod a) i b) te simulirati odzive sustava na diskretnu pobudu. Usporediti rješenja dobivena pod 2) i 3)</w:t>
      </w:r>
    </w:p>
    <w:p w:rsidR="00EA3F29" w:rsidRDefault="00407487" w:rsidP="00407487">
      <w:pPr>
        <w:pStyle w:val="ListParagraph"/>
        <w:numPr>
          <w:ilvl w:val="0"/>
          <w:numId w:val="21"/>
        </w:numPr>
        <w:jc w:val="both"/>
      </w:pPr>
      <w:r>
        <w:t>Da li će se ulazno - izlazna veza i odziv sustava pod a) promijeniti ako zamijenimo mjesta sustavima S</w:t>
      </w:r>
      <w:r w:rsidRPr="00407487">
        <w:rPr>
          <w:vertAlign w:val="subscript"/>
        </w:rPr>
        <w:t>1</w:t>
      </w:r>
      <w:r>
        <w:t xml:space="preserve"> i S</w:t>
      </w:r>
      <w:r w:rsidRPr="00407487">
        <w:rPr>
          <w:vertAlign w:val="subscript"/>
        </w:rPr>
        <w:t>2</w:t>
      </w:r>
      <w:r>
        <w:t xml:space="preserve"> u serijskoj vezi (tj. ako S</w:t>
      </w:r>
      <w:r w:rsidRPr="00407487">
        <w:rPr>
          <w:vertAlign w:val="subscript"/>
        </w:rPr>
        <w:t xml:space="preserve">2 </w:t>
      </w:r>
      <w:r>
        <w:t>prethodi sustavu S</w:t>
      </w:r>
      <w:r w:rsidRPr="00407487">
        <w:rPr>
          <w:vertAlign w:val="subscript"/>
        </w:rPr>
        <w:t>1</w:t>
      </w:r>
      <w:r>
        <w:t>)? Odgovor provjeriti u Simulinku.</w:t>
      </w:r>
    </w:p>
    <w:p w:rsidR="003F5D4E" w:rsidRDefault="003F5D4E" w:rsidP="003F5D4E">
      <w:pPr>
        <w:ind w:left="426"/>
        <w:jc w:val="both"/>
      </w:pPr>
    </w:p>
    <w:p w:rsidR="003F5D4E" w:rsidRDefault="003F5D4E" w:rsidP="003F5D4E">
      <w:pPr>
        <w:pStyle w:val="ListParagraph"/>
        <w:numPr>
          <w:ilvl w:val="0"/>
          <w:numId w:val="23"/>
        </w:numPr>
        <w:jc w:val="both"/>
      </w:pPr>
      <w:r>
        <w:t>Kod serijske veze vrijedi:</w:t>
      </w:r>
    </w:p>
    <w:p w:rsidR="003F5D4E" w:rsidRDefault="003F5D4E" w:rsidP="003F5D4E">
      <w:pPr>
        <w:ind w:left="786"/>
        <w:jc w:val="bot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[n]</m:t>
          </m:r>
        </m:oMath>
        <w:r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[n]</m:t>
          </m:r>
        </m:oMath>
        <w:r w:rsidRPr="00EA3F29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/>
            </w:rPr>
            <m:t>=y[n]</m:t>
          </m:r>
        </m:oMath>
      </m:oMathPara>
    </w:p>
    <w:p w:rsidR="003F5D4E" w:rsidRDefault="003F5D4E" w:rsidP="003F5D4E">
      <w:pPr>
        <w:ind w:left="786"/>
        <w:jc w:val="both"/>
      </w:pPr>
      <w:r>
        <w:t>Pa imamo:</w:t>
      </w:r>
    </w:p>
    <w:p w:rsidR="003F5D4E" w:rsidRDefault="00AE5B55" w:rsidP="003F5D4E">
      <w:pPr>
        <w:ind w:left="786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 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[n-1]</m:t>
          </m:r>
        </m:oMath>
        <w:r w:rsidR="003F5D4E" w:rsidRPr="00EA3F29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 2</m:t>
          </m:r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+4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[n-1]</m:t>
          </m:r>
        </m:oMath>
      </m:oMathPara>
    </w:p>
    <w:p w:rsidR="003F5D4E" w:rsidRPr="00EA3F29" w:rsidRDefault="003F5D4E" w:rsidP="003F5D4E">
      <w:pPr>
        <w:ind w:left="786"/>
        <w:jc w:val="both"/>
      </w:pPr>
    </w:p>
    <w:p w:rsidR="003F5D4E" w:rsidRDefault="00AE5B55" w:rsidP="003F5D4E">
      <w:pPr>
        <w:ind w:left="786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[n-3]</m:t>
          </m:r>
        </m:oMath>
        <w:r w:rsidR="003F5D4E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[n-3]</m:t>
          </m:r>
        </m:oMath>
        <w:r w:rsidR="003F5D4E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  2</m:t>
          </m:r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+4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[n-3]+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(2</m:t>
          </m:r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+4</m:t>
          </m:r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  <w:r w:rsidR="003F5D4E" w:rsidRPr="00EA3F29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  2</m:t>
          </m:r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+4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[n-3]+</m:t>
          </m:r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n-4</m:t>
              </m:r>
            </m:e>
          </m:d>
        </m:oMath>
      </m:oMathPara>
    </w:p>
    <w:p w:rsidR="003F5D4E" w:rsidRDefault="003F5D4E">
      <w:r>
        <w:br w:type="page"/>
      </w:r>
    </w:p>
    <w:p w:rsidR="003F5D4E" w:rsidRPr="00EA3F29" w:rsidRDefault="003F5D4E" w:rsidP="003F5D4E">
      <w:pPr>
        <w:ind w:left="786"/>
        <w:jc w:val="both"/>
      </w:pPr>
    </w:p>
    <w:p w:rsidR="003F5D4E" w:rsidRPr="0036403C" w:rsidRDefault="00AE461B" w:rsidP="003F5D4E">
      <w:pPr>
        <w:ind w:left="786"/>
        <w:jc w:val="both"/>
        <w:rPr>
          <w:b/>
        </w:rPr>
      </w:pPr>
      <w:r w:rsidRPr="0036403C">
        <w:rPr>
          <w:b/>
        </w:rPr>
        <w:t>Konačno imamo</w:t>
      </w:r>
      <w:r w:rsidR="0036403C">
        <w:rPr>
          <w:b/>
        </w:rPr>
        <w:t xml:space="preserve"> (serijska veza</w:t>
      </w:r>
      <w:r w:rsidR="004E2D32">
        <w:rPr>
          <w:b/>
        </w:rPr>
        <w:t xml:space="preserve"> </w:t>
      </w:r>
      <w:r w:rsidR="004E2D32" w:rsidRPr="004E2D32">
        <w:rPr>
          <w:b/>
        </w:rPr>
        <w:t>S</w:t>
      </w:r>
      <w:r w:rsidR="004E2D32" w:rsidRPr="004E2D32">
        <w:rPr>
          <w:b/>
          <w:vertAlign w:val="subscript"/>
        </w:rPr>
        <w:t>1</w:t>
      </w:r>
      <w:r w:rsidR="004E2D32" w:rsidRPr="004E2D32">
        <w:rPr>
          <w:b/>
        </w:rPr>
        <w:t>-S</w:t>
      </w:r>
      <w:r w:rsidR="004E2D32" w:rsidRPr="004E2D32">
        <w:rPr>
          <w:b/>
          <w:vertAlign w:val="subscript"/>
        </w:rPr>
        <w:t>2</w:t>
      </w:r>
      <w:r w:rsidR="0036403C">
        <w:rPr>
          <w:b/>
        </w:rPr>
        <w:t>)</w:t>
      </w:r>
      <w:r w:rsidRPr="0036403C">
        <w:rPr>
          <w:b/>
        </w:rPr>
        <w:t>:</w:t>
      </w:r>
    </w:p>
    <w:p w:rsidR="00AE461B" w:rsidRPr="0036403C" w:rsidRDefault="0036403C" w:rsidP="003F5D4E">
      <w:pPr>
        <w:ind w:left="786"/>
        <w:jc w:val="both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  2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n-2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+5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"/>
            </m:rPr>
            <w:rPr>
              <w:rFonts w:ascii="Cambria Math" w:hAnsi="Cambria Math"/>
            </w:rPr>
            <m:t>[n-3]+2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n-4</m:t>
              </m:r>
            </m:e>
          </m:d>
        </m:oMath>
      </m:oMathPara>
    </w:p>
    <w:p w:rsidR="00AE461B" w:rsidRDefault="00AE461B" w:rsidP="003F5D4E">
      <w:pPr>
        <w:ind w:left="786"/>
        <w:jc w:val="both"/>
      </w:pPr>
    </w:p>
    <w:p w:rsidR="00AE461B" w:rsidRDefault="00AE461B" w:rsidP="003F5D4E">
      <w:pPr>
        <w:ind w:left="786"/>
        <w:jc w:val="both"/>
      </w:pPr>
    </w:p>
    <w:p w:rsidR="00AE461B" w:rsidRDefault="00AE461B" w:rsidP="00AE461B">
      <w:pPr>
        <w:pStyle w:val="ListParagraph"/>
        <w:ind w:left="786"/>
        <w:jc w:val="both"/>
      </w:pPr>
      <w:r>
        <w:t xml:space="preserve">Kod </w:t>
      </w:r>
      <w:r w:rsidR="00752179">
        <w:t>paralelne</w:t>
      </w:r>
      <w:r>
        <w:t xml:space="preserve"> veze vrijedi:</w:t>
      </w:r>
    </w:p>
    <w:p w:rsidR="00AE461B" w:rsidRDefault="00AE5B55" w:rsidP="00AE461B">
      <w:pPr>
        <w:ind w:left="786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=x[n]</m:t>
          </m:r>
        </m:oMath>
        <w:r w:rsidR="00AE461B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=y[n]</m:t>
          </m:r>
        </m:oMath>
      </m:oMathPara>
    </w:p>
    <w:p w:rsidR="00752179" w:rsidRDefault="00752179" w:rsidP="00752179">
      <w:pPr>
        <w:ind w:left="786"/>
        <w:jc w:val="both"/>
      </w:pPr>
      <w:r>
        <w:t>Pa imamo:</w:t>
      </w:r>
    </w:p>
    <w:p w:rsidR="00752179" w:rsidRDefault="00AE5B55" w:rsidP="00752179">
      <w:pPr>
        <w:ind w:left="786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 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[n-1]</m:t>
          </m:r>
        </m:oMath>
        <w:r w:rsidR="00752179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 2</m:t>
          </m:r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+4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[n-1]</m:t>
          </m:r>
        </m:oMath>
      </m:oMathPara>
    </w:p>
    <w:p w:rsidR="00752179" w:rsidRDefault="00752179" w:rsidP="00752179">
      <w:pPr>
        <w:ind w:left="786"/>
        <w:jc w:val="both"/>
      </w:pPr>
    </w:p>
    <w:p w:rsidR="00752179" w:rsidRDefault="00AE5B55" w:rsidP="00752179">
      <w:pPr>
        <w:ind w:left="786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n-3</m:t>
              </m:r>
            </m:e>
          </m:d>
        </m:oMath>
        <w:r w:rsidR="00752179" w:rsidRPr="00752179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[n-3]</m:t>
          </m:r>
        </m:oMath>
      </m:oMathPara>
    </w:p>
    <w:p w:rsidR="00752179" w:rsidRDefault="00752179" w:rsidP="00752179">
      <w:pPr>
        <w:ind w:left="786"/>
        <w:jc w:val="both"/>
      </w:pPr>
    </w:p>
    <w:p w:rsidR="00752179" w:rsidRPr="0036403C" w:rsidRDefault="0036403C" w:rsidP="00752179">
      <w:pPr>
        <w:ind w:left="786"/>
        <w:jc w:val="both"/>
        <w:rPr>
          <w:b/>
        </w:rPr>
      </w:pPr>
      <w:r w:rsidRPr="0036403C">
        <w:rPr>
          <w:b/>
        </w:rPr>
        <w:t>Konačno imamo</w:t>
      </w:r>
      <w:r>
        <w:rPr>
          <w:b/>
        </w:rPr>
        <w:t xml:space="preserve"> (paralelna veza)</w:t>
      </w:r>
      <w:r w:rsidRPr="0036403C">
        <w:rPr>
          <w:b/>
        </w:rPr>
        <w:t>:</w:t>
      </w:r>
    </w:p>
    <w:p w:rsidR="00752179" w:rsidRDefault="00AE5B55" w:rsidP="003F5D4E">
      <w:pPr>
        <w:ind w:left="786"/>
        <w:jc w:val="both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=2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+4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n-2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"/>
            </m:rPr>
            <w:rPr>
              <w:rFonts w:ascii="Cambria Math" w:hAnsi="Cambria Math"/>
            </w:rPr>
            <m:t>[n-3]</m:t>
          </m:r>
        </m:oMath>
      </m:oMathPara>
    </w:p>
    <w:p w:rsidR="00533B71" w:rsidRDefault="00533B71" w:rsidP="003F5D4E">
      <w:pPr>
        <w:ind w:left="786"/>
        <w:jc w:val="both"/>
      </w:pPr>
    </w:p>
    <w:p w:rsidR="00533B71" w:rsidRDefault="00533B71" w:rsidP="00533B71">
      <w:pPr>
        <w:pStyle w:val="ListParagraph"/>
        <w:numPr>
          <w:ilvl w:val="0"/>
          <w:numId w:val="23"/>
        </w:numPr>
        <w:jc w:val="both"/>
      </w:pPr>
      <w:r>
        <w:t>Odziv serijske veze sustava na diskretnu step pobudu iznosi, sukladno formuli:</w:t>
      </w:r>
    </w:p>
    <w:p w:rsidR="00533B71" w:rsidRDefault="00533B71" w:rsidP="00533B71">
      <w:pPr>
        <w:pStyle w:val="ListParagraph"/>
        <w:ind w:left="786"/>
        <w:jc w:val="both"/>
      </w:pPr>
    </w:p>
    <w:p w:rsidR="00533B71" w:rsidRDefault="00533B71" w:rsidP="00533B71">
      <w:pPr>
        <w:pStyle w:val="ListParagraph"/>
        <w:ind w:left="786"/>
        <w:jc w:val="both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n&lt;2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n=2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9,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n=3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n≥4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33B71" w:rsidRDefault="00533B71" w:rsidP="00533B71">
      <w:pPr>
        <w:pStyle w:val="ListParagraph"/>
        <w:ind w:left="786"/>
        <w:jc w:val="both"/>
      </w:pPr>
    </w:p>
    <w:p w:rsidR="00533B71" w:rsidRDefault="00533B71" w:rsidP="00533B71">
      <w:pPr>
        <w:pStyle w:val="ListParagraph"/>
        <w:ind w:left="786"/>
        <w:jc w:val="both"/>
      </w:pPr>
      <w:r>
        <w:t>Odziv paralelne veze sustava na diskretnu step pobudu iznosi, sukladno formuli:</w:t>
      </w:r>
    </w:p>
    <w:p w:rsidR="00533B71" w:rsidRDefault="00533B71" w:rsidP="00533B71">
      <w:pPr>
        <w:pStyle w:val="ListParagraph"/>
        <w:ind w:left="786"/>
        <w:jc w:val="both"/>
      </w:pPr>
    </w:p>
    <w:p w:rsidR="00533B71" w:rsidRDefault="00533B71" w:rsidP="00533B71">
      <w:pPr>
        <w:pStyle w:val="ListParagraph"/>
        <w:ind w:left="786"/>
        <w:jc w:val="both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n&lt;0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n=0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7.5,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n=2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n≥3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33B71" w:rsidRDefault="00533B71" w:rsidP="00533B71">
      <w:pPr>
        <w:pStyle w:val="ListParagraph"/>
        <w:ind w:left="786"/>
        <w:jc w:val="both"/>
      </w:pPr>
    </w:p>
    <w:p w:rsidR="00533B71" w:rsidRDefault="00533B71" w:rsidP="00533B71">
      <w:pPr>
        <w:pStyle w:val="ListParagraph"/>
        <w:numPr>
          <w:ilvl w:val="0"/>
          <w:numId w:val="23"/>
        </w:numPr>
        <w:jc w:val="both"/>
      </w:pPr>
      <w:r>
        <w:t>Shema sustava u Simulinku:</w:t>
      </w:r>
    </w:p>
    <w:p w:rsidR="00533B71" w:rsidRPr="00533B71" w:rsidRDefault="00533B71" w:rsidP="00533B71">
      <w:pPr>
        <w:pStyle w:val="ListParagraph"/>
        <w:ind w:left="786"/>
        <w:jc w:val="both"/>
      </w:pPr>
    </w:p>
    <w:p w:rsidR="00533B71" w:rsidRDefault="00533B71" w:rsidP="00533B71">
      <w:pPr>
        <w:pStyle w:val="ListParagraph"/>
        <w:ind w:left="786"/>
        <w:jc w:val="both"/>
      </w:pPr>
      <w:r>
        <w:rPr>
          <w:noProof/>
          <w:lang w:val="en-US" w:eastAsia="en-US"/>
        </w:rPr>
        <w:drawing>
          <wp:inline distT="0" distB="0" distL="0" distR="0">
            <wp:extent cx="3724275" cy="3981450"/>
            <wp:effectExtent l="19050" t="0" r="9525" b="0"/>
            <wp:docPr id="18" name="Picture 17" descr="zad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3.bmp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71" w:rsidRDefault="00533B71">
      <w:r>
        <w:br w:type="page"/>
      </w:r>
    </w:p>
    <w:p w:rsidR="00533B71" w:rsidRDefault="00533B71" w:rsidP="00533B71">
      <w:pPr>
        <w:pStyle w:val="ListParagraph"/>
        <w:ind w:left="786"/>
        <w:jc w:val="both"/>
      </w:pPr>
    </w:p>
    <w:p w:rsidR="00533B71" w:rsidRDefault="00533B71" w:rsidP="00533B71">
      <w:pPr>
        <w:pStyle w:val="ListParagraph"/>
        <w:ind w:left="786"/>
        <w:jc w:val="both"/>
      </w:pPr>
      <w:r>
        <w:t>Gdje je sustav S</w:t>
      </w:r>
      <w:r>
        <w:rPr>
          <w:vertAlign w:val="subscript"/>
        </w:rPr>
        <w:t>1</w:t>
      </w:r>
      <w:r>
        <w:t xml:space="preserve"> realiziran kao:</w:t>
      </w:r>
    </w:p>
    <w:p w:rsidR="00477BD7" w:rsidRDefault="00477BD7" w:rsidP="00533B71">
      <w:pPr>
        <w:pStyle w:val="ListParagraph"/>
        <w:ind w:left="786"/>
        <w:jc w:val="both"/>
      </w:pPr>
    </w:p>
    <w:p w:rsidR="00533B71" w:rsidRDefault="00477BD7" w:rsidP="00533B71">
      <w:pPr>
        <w:pStyle w:val="ListParagraph"/>
        <w:ind w:left="786"/>
        <w:jc w:val="both"/>
      </w:pPr>
      <w:r>
        <w:rPr>
          <w:noProof/>
          <w:lang w:val="en-US" w:eastAsia="en-US"/>
        </w:rPr>
        <w:drawing>
          <wp:inline distT="0" distB="0" distL="0" distR="0">
            <wp:extent cx="4962525" cy="1504950"/>
            <wp:effectExtent l="19050" t="0" r="9525" b="0"/>
            <wp:docPr id="19" name="Picture 18" descr="zad3_s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3_s1.bmp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D7" w:rsidRDefault="00477BD7" w:rsidP="00533B71">
      <w:pPr>
        <w:pStyle w:val="ListParagraph"/>
        <w:ind w:left="786"/>
        <w:jc w:val="both"/>
      </w:pPr>
      <w:r>
        <w:t>a sustav S</w:t>
      </w:r>
      <w:r>
        <w:rPr>
          <w:vertAlign w:val="subscript"/>
        </w:rPr>
        <w:t xml:space="preserve">2 </w:t>
      </w:r>
      <w:r>
        <w:t>kao:</w:t>
      </w:r>
    </w:p>
    <w:p w:rsidR="00477BD7" w:rsidRDefault="00477BD7" w:rsidP="00533B71">
      <w:pPr>
        <w:pStyle w:val="ListParagraph"/>
        <w:ind w:left="786"/>
        <w:jc w:val="both"/>
      </w:pPr>
    </w:p>
    <w:p w:rsidR="00477BD7" w:rsidRDefault="00477BD7" w:rsidP="00533B71">
      <w:pPr>
        <w:pStyle w:val="ListParagraph"/>
        <w:ind w:left="786"/>
        <w:jc w:val="both"/>
      </w:pPr>
      <w:r>
        <w:rPr>
          <w:noProof/>
          <w:lang w:val="en-US" w:eastAsia="en-US"/>
        </w:rPr>
        <w:drawing>
          <wp:inline distT="0" distB="0" distL="0" distR="0">
            <wp:extent cx="5086350" cy="1714500"/>
            <wp:effectExtent l="19050" t="0" r="0" b="0"/>
            <wp:docPr id="20" name="Picture 19" descr="zad3_s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3_s2.bmp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D32" w:rsidRDefault="004E2D32" w:rsidP="00533B71">
      <w:pPr>
        <w:pStyle w:val="ListParagraph"/>
        <w:ind w:left="786"/>
        <w:jc w:val="both"/>
      </w:pPr>
    </w:p>
    <w:p w:rsidR="004E2D32" w:rsidRDefault="004E2D32" w:rsidP="004E2D32">
      <w:pPr>
        <w:pStyle w:val="ListParagraph"/>
        <w:numPr>
          <w:ilvl w:val="0"/>
          <w:numId w:val="23"/>
        </w:numPr>
        <w:jc w:val="both"/>
      </w:pPr>
      <w:r>
        <w:t>U slučaju zamjene mjesta serijski vezanih sustava vrijedi:</w:t>
      </w:r>
    </w:p>
    <w:p w:rsidR="004E2D32" w:rsidRDefault="004E2D32" w:rsidP="004E2D32">
      <w:pPr>
        <w:pStyle w:val="ListParagraph"/>
        <w:ind w:left="786"/>
        <w:jc w:val="both"/>
      </w:pPr>
    </w:p>
    <w:p w:rsidR="004E2D32" w:rsidRDefault="004E2D32" w:rsidP="004E2D32">
      <w:pPr>
        <w:ind w:left="786"/>
        <w:jc w:val="bot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[n]</m:t>
          </m:r>
        </m:oMath>
        <w:r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[n]</m:t>
          </m:r>
        </m:oMath>
        <w:r w:rsidRPr="00EA3F29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/>
            </w:rPr>
            <m:t>=y[n]</m:t>
          </m:r>
        </m:oMath>
      </m:oMathPara>
    </w:p>
    <w:p w:rsidR="004E2D32" w:rsidRDefault="004E2D32" w:rsidP="004E2D32">
      <w:pPr>
        <w:ind w:left="786"/>
        <w:jc w:val="both"/>
      </w:pPr>
      <w:r>
        <w:t>Pa imamo:</w:t>
      </w:r>
    </w:p>
    <w:p w:rsidR="004E2D32" w:rsidRDefault="00AE5B55" w:rsidP="004E2D32">
      <w:pPr>
        <w:ind w:left="786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[n-3]</m:t>
          </m:r>
        </m:oMath>
        <w:r w:rsidR="004E2D32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[n-3]</m:t>
          </m:r>
        </m:oMath>
      </m:oMathPara>
    </w:p>
    <w:p w:rsidR="004E2D32" w:rsidRDefault="004E2D32" w:rsidP="004E2D32">
      <w:pPr>
        <w:ind w:left="786"/>
        <w:jc w:val="both"/>
      </w:pPr>
    </w:p>
    <w:p w:rsidR="004E2D32" w:rsidRPr="00EA3F29" w:rsidRDefault="00AE5B55" w:rsidP="004E2D32">
      <w:pPr>
        <w:ind w:left="786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 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e>
          </m:d>
        </m:oMath>
        <w:r w:rsidR="004E2D32" w:rsidRPr="00EA3F29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 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n-3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n-4</m:t>
                  </m:r>
                </m:e>
              </m:d>
            </m:e>
          </m:d>
        </m:oMath>
        <w:r w:rsidR="004E2D32" w:rsidRPr="004E2D32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 2</m:t>
          </m:r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n-4</m:t>
              </m:r>
            </m:e>
          </m:d>
        </m:oMath>
      </m:oMathPara>
    </w:p>
    <w:p w:rsidR="004E2D32" w:rsidRPr="00EA3F29" w:rsidRDefault="004E2D32" w:rsidP="004E2D32">
      <w:pPr>
        <w:ind w:left="786"/>
        <w:jc w:val="both"/>
      </w:pPr>
    </w:p>
    <w:p w:rsidR="004E2D32" w:rsidRDefault="004E2D32" w:rsidP="004E2D32">
      <w:pPr>
        <w:ind w:left="786"/>
        <w:jc w:val="both"/>
        <w:rPr>
          <w:b/>
        </w:rPr>
      </w:pPr>
      <w:r w:rsidRPr="0036403C">
        <w:rPr>
          <w:b/>
        </w:rPr>
        <w:t>Konačno imamo</w:t>
      </w:r>
      <w:r>
        <w:rPr>
          <w:b/>
        </w:rPr>
        <w:t xml:space="preserve"> (serijska veza </w:t>
      </w:r>
      <w:r w:rsidRPr="004E2D32">
        <w:rPr>
          <w:b/>
        </w:rPr>
        <w:t>S</w:t>
      </w:r>
      <w:r w:rsidRPr="004E2D32">
        <w:rPr>
          <w:b/>
          <w:vertAlign w:val="subscript"/>
        </w:rPr>
        <w:t>2</w:t>
      </w:r>
      <w:r w:rsidRPr="004E2D32">
        <w:rPr>
          <w:b/>
        </w:rPr>
        <w:t>-S</w:t>
      </w:r>
      <w:r w:rsidRPr="004E2D32">
        <w:rPr>
          <w:b/>
          <w:vertAlign w:val="subscript"/>
        </w:rPr>
        <w:t>1</w:t>
      </w:r>
      <w:r>
        <w:rPr>
          <w:b/>
        </w:rPr>
        <w:t>)</w:t>
      </w:r>
      <w:r w:rsidRPr="0036403C">
        <w:rPr>
          <w:b/>
        </w:rPr>
        <w:t>:</w:t>
      </w:r>
    </w:p>
    <w:p w:rsidR="004E2D32" w:rsidRDefault="004E2D32" w:rsidP="004E2D32">
      <w:pPr>
        <w:pStyle w:val="ListParagraph"/>
        <w:ind w:left="786"/>
        <w:jc w:val="both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  2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n-2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+5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"/>
            </m:rPr>
            <w:rPr>
              <w:rFonts w:ascii="Cambria Math" w:hAnsi="Cambria Math"/>
            </w:rPr>
            <m:t>[n-3]+2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n-4</m:t>
              </m:r>
            </m:e>
          </m:d>
        </m:oMath>
      </m:oMathPara>
    </w:p>
    <w:p w:rsidR="004E2D32" w:rsidRDefault="004E2D32" w:rsidP="004E2D32">
      <w:pPr>
        <w:pStyle w:val="ListParagraph"/>
        <w:ind w:left="786"/>
        <w:jc w:val="both"/>
      </w:pPr>
    </w:p>
    <w:p w:rsidR="004E2D32" w:rsidRDefault="004E2D32" w:rsidP="004E2D32">
      <w:pPr>
        <w:pStyle w:val="ListParagraph"/>
        <w:ind w:left="786"/>
        <w:jc w:val="both"/>
      </w:pPr>
      <w:r>
        <w:t>Vidimo da se ništa ne mijenja u formulaciji izlaznog signala pa je sasvim svejedno u kojem su redoslijedu povezani sustavi.</w:t>
      </w:r>
    </w:p>
    <w:p w:rsidR="004E2D32" w:rsidRDefault="004E2D32">
      <w:r>
        <w:br w:type="page"/>
      </w:r>
    </w:p>
    <w:p w:rsidR="004E2D32" w:rsidRDefault="004E2D32" w:rsidP="004E2D32">
      <w:pPr>
        <w:pStyle w:val="ListParagraph"/>
        <w:ind w:left="786"/>
        <w:jc w:val="both"/>
      </w:pPr>
    </w:p>
    <w:p w:rsidR="004E2D32" w:rsidRDefault="004E2D32" w:rsidP="004E2D32">
      <w:pPr>
        <w:pStyle w:val="ListParagraph"/>
        <w:numPr>
          <w:ilvl w:val="0"/>
          <w:numId w:val="24"/>
        </w:numPr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-720090</wp:posOffset>
            </wp:positionH>
            <wp:positionV relativeFrom="paragraph">
              <wp:posOffset>2347595</wp:posOffset>
            </wp:positionV>
            <wp:extent cx="8162925" cy="4114800"/>
            <wp:effectExtent l="0" t="2019300" r="0" b="2000250"/>
            <wp:wrapTopAndBottom/>
            <wp:docPr id="21" name="Picture 20" descr="zad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3.bmp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629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Provjera putem Simulinka:</w:t>
      </w:r>
    </w:p>
    <w:p w:rsidR="004E2D32" w:rsidRDefault="004E2D32" w:rsidP="004E2D32">
      <w:pPr>
        <w:pStyle w:val="ListParagraph"/>
        <w:ind w:left="786"/>
        <w:jc w:val="both"/>
      </w:pPr>
    </w:p>
    <w:p w:rsidR="004E2D32" w:rsidRDefault="004E2D32" w:rsidP="004E2D32">
      <w:pPr>
        <w:jc w:val="both"/>
      </w:pPr>
      <w:r>
        <w:br w:type="page"/>
      </w:r>
    </w:p>
    <w:p w:rsidR="004E2D32" w:rsidRDefault="004E2D32" w:rsidP="004E2D32"/>
    <w:p w:rsidR="00E2068F" w:rsidRPr="00E2068F" w:rsidRDefault="00E2068F" w:rsidP="00E2068F">
      <w:pPr>
        <w:ind w:left="708"/>
        <w:rPr>
          <w:b/>
        </w:rPr>
      </w:pPr>
      <w:r w:rsidRPr="00E2068F">
        <w:rPr>
          <w:b/>
        </w:rPr>
        <w:t>.m-file:</w:t>
      </w:r>
    </w:p>
    <w:p w:rsidR="00E2068F" w:rsidRDefault="00E2068F" w:rsidP="00E2068F">
      <w:pPr>
        <w:ind w:left="708"/>
      </w:pP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definiranje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minimuma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maksimuma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koordinatnih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osi</w:t>
      </w:r>
      <w:proofErr w:type="spellEnd"/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[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xMin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xMax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yMin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yMax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]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[-2, 18, 0, 3];     </w:t>
      </w: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shema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za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pobude</w:t>
      </w:r>
      <w:proofErr w:type="spellEnd"/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out_bounds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[-2, 18, 0, 15];    </w:t>
      </w: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shema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za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odzive</w:t>
      </w:r>
      <w:proofErr w:type="spellEnd"/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 S1, S2 ------------------------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pobuda</w:t>
      </w:r>
      <w:proofErr w:type="spellEnd"/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2,3,1)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tout,yout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(:,1))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'n'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'x[n]'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'x[n] = u[n]'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odziv</w:t>
      </w:r>
      <w:proofErr w:type="spellEnd"/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2,3,4)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tout,yout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(:,2))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out_bounds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'n'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'y[n]'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'S1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serijski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sa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S2'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 S2, S1-------------------------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pobuda</w:t>
      </w:r>
      <w:proofErr w:type="spellEnd"/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2,3,2)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tout,yout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(:,1))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'n'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'x[n]'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'x[n] = u[n]'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odziv</w:t>
      </w:r>
      <w:proofErr w:type="spellEnd"/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2,3,5)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tout,yout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(:,3))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out_bounds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'n'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'y[n]'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'S2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serijski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sa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S1'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 S1 || S2 ----------------------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pobuda</w:t>
      </w:r>
      <w:proofErr w:type="spellEnd"/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2,3,3)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tout,yout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(:,1))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'n'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'x[n]'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'x[n] = u[n]'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odziv</w:t>
      </w:r>
      <w:proofErr w:type="spellEnd"/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2,3,6)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tout,yout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(:,4))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out_bounds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'n'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'y[n]'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'S1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paralelno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sa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S2'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E2068F" w:rsidRDefault="00E2068F" w:rsidP="00E2068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</w:t>
      </w:r>
    </w:p>
    <w:p w:rsidR="00E2068F" w:rsidRPr="004E2D32" w:rsidRDefault="00E2068F" w:rsidP="00E2068F">
      <w:pPr>
        <w:ind w:left="708"/>
      </w:pPr>
    </w:p>
    <w:sectPr w:rsidR="00E2068F" w:rsidRPr="004E2D32" w:rsidSect="003C146C">
      <w:pgSz w:w="11906" w:h="16838" w:code="9"/>
      <w:pgMar w:top="340" w:right="340" w:bottom="340" w:left="1134" w:header="709" w:footer="709" w:gutter="0"/>
      <w:pgBorders>
        <w:top w:val="single" w:sz="8" w:space="0" w:color="auto"/>
        <w:left w:val="single" w:sz="8" w:space="4" w:color="auto"/>
        <w:bottom w:val="single" w:sz="8" w:space="0" w:color="auto"/>
        <w:right w:val="single" w:sz="8" w:space="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SOCPEUR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Kartika">
    <w:panose1 w:val="0202050303040406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452E2"/>
    <w:multiLevelType w:val="hybridMultilevel"/>
    <w:tmpl w:val="C9229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84D5C"/>
    <w:multiLevelType w:val="hybridMultilevel"/>
    <w:tmpl w:val="897827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86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D0501A"/>
    <w:multiLevelType w:val="hybridMultilevel"/>
    <w:tmpl w:val="42A8B9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8B7199"/>
    <w:multiLevelType w:val="hybridMultilevel"/>
    <w:tmpl w:val="C8B8B3E4"/>
    <w:lvl w:ilvl="0" w:tplc="04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">
    <w:nsid w:val="1E3B070E"/>
    <w:multiLevelType w:val="hybridMultilevel"/>
    <w:tmpl w:val="8320D70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>
    <w:nsid w:val="26670491"/>
    <w:multiLevelType w:val="hybridMultilevel"/>
    <w:tmpl w:val="6A30495E"/>
    <w:lvl w:ilvl="0" w:tplc="19285DD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8C67F92"/>
    <w:multiLevelType w:val="hybridMultilevel"/>
    <w:tmpl w:val="85FA6D4A"/>
    <w:lvl w:ilvl="0" w:tplc="22A0BC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E08402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0B0F21"/>
    <w:multiLevelType w:val="hybridMultilevel"/>
    <w:tmpl w:val="A72E161C"/>
    <w:lvl w:ilvl="0" w:tplc="82F697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1444CED"/>
    <w:multiLevelType w:val="hybridMultilevel"/>
    <w:tmpl w:val="FFC4AC0E"/>
    <w:lvl w:ilvl="0" w:tplc="6052B16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BC128BD"/>
    <w:multiLevelType w:val="hybridMultilevel"/>
    <w:tmpl w:val="2BF6C1C8"/>
    <w:lvl w:ilvl="0" w:tplc="9454F2C4">
      <w:start w:val="1"/>
      <w:numFmt w:val="lowerLetter"/>
      <w:lvlText w:val="%1)"/>
      <w:lvlJc w:val="left"/>
      <w:pPr>
        <w:ind w:left="786" w:hanging="360"/>
      </w:pPr>
      <w:rPr>
        <w:vertAlign w:val="baseline"/>
      </w:rPr>
    </w:lvl>
    <w:lvl w:ilvl="1" w:tplc="04090017">
      <w:start w:val="1"/>
      <w:numFmt w:val="lowerLetter"/>
      <w:lvlText w:val="%2)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05B1F21"/>
    <w:multiLevelType w:val="hybridMultilevel"/>
    <w:tmpl w:val="DB5AB056"/>
    <w:lvl w:ilvl="0" w:tplc="B3D801D8">
      <w:start w:val="1"/>
      <w:numFmt w:val="bullet"/>
      <w:lvlText w:val="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DE2256"/>
    <w:multiLevelType w:val="hybridMultilevel"/>
    <w:tmpl w:val="A4DAB56C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>
    <w:nsid w:val="4B710034"/>
    <w:multiLevelType w:val="hybridMultilevel"/>
    <w:tmpl w:val="59D6DA3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4D1C71CB"/>
    <w:multiLevelType w:val="hybridMultilevel"/>
    <w:tmpl w:val="A1BC1388"/>
    <w:lvl w:ilvl="0" w:tplc="19285DD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4DFD1692"/>
    <w:multiLevelType w:val="hybridMultilevel"/>
    <w:tmpl w:val="5CB60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8B66D2"/>
    <w:multiLevelType w:val="hybridMultilevel"/>
    <w:tmpl w:val="8FECD168"/>
    <w:lvl w:ilvl="0" w:tplc="04090011">
      <w:start w:val="1"/>
      <w:numFmt w:val="decimal"/>
      <w:lvlText w:val="%1)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6">
    <w:nsid w:val="5BFC2E45"/>
    <w:multiLevelType w:val="hybridMultilevel"/>
    <w:tmpl w:val="873697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5C2A7DDC"/>
    <w:multiLevelType w:val="hybridMultilevel"/>
    <w:tmpl w:val="76C86DA2"/>
    <w:lvl w:ilvl="0" w:tplc="717E5A76">
      <w:start w:val="2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3E2BA3"/>
    <w:multiLevelType w:val="hybridMultilevel"/>
    <w:tmpl w:val="83D05450"/>
    <w:lvl w:ilvl="0" w:tplc="1AA450E4">
      <w:start w:val="3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54152C"/>
    <w:multiLevelType w:val="hybridMultilevel"/>
    <w:tmpl w:val="BB9CF8EC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0">
    <w:nsid w:val="643A5A1E"/>
    <w:multiLevelType w:val="hybridMultilevel"/>
    <w:tmpl w:val="9678F74C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6FAA24A8"/>
    <w:multiLevelType w:val="hybridMultilevel"/>
    <w:tmpl w:val="D5666B68"/>
    <w:lvl w:ilvl="0" w:tplc="22A0BC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38F1486"/>
    <w:multiLevelType w:val="hybridMultilevel"/>
    <w:tmpl w:val="CE563FF0"/>
    <w:lvl w:ilvl="0" w:tplc="C632F4D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7DDD65B9"/>
    <w:multiLevelType w:val="hybridMultilevel"/>
    <w:tmpl w:val="FEDCD8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10"/>
  </w:num>
  <w:num w:numId="4">
    <w:abstractNumId w:val="1"/>
  </w:num>
  <w:num w:numId="5">
    <w:abstractNumId w:val="8"/>
  </w:num>
  <w:num w:numId="6">
    <w:abstractNumId w:val="12"/>
  </w:num>
  <w:num w:numId="7">
    <w:abstractNumId w:val="7"/>
  </w:num>
  <w:num w:numId="8">
    <w:abstractNumId w:val="3"/>
  </w:num>
  <w:num w:numId="9">
    <w:abstractNumId w:val="19"/>
  </w:num>
  <w:num w:numId="10">
    <w:abstractNumId w:val="4"/>
  </w:num>
  <w:num w:numId="11">
    <w:abstractNumId w:val="2"/>
  </w:num>
  <w:num w:numId="12">
    <w:abstractNumId w:val="17"/>
  </w:num>
  <w:num w:numId="13">
    <w:abstractNumId w:val="13"/>
  </w:num>
  <w:num w:numId="14">
    <w:abstractNumId w:val="5"/>
  </w:num>
  <w:num w:numId="15">
    <w:abstractNumId w:val="20"/>
  </w:num>
  <w:num w:numId="16">
    <w:abstractNumId w:val="16"/>
  </w:num>
  <w:num w:numId="17">
    <w:abstractNumId w:val="23"/>
  </w:num>
  <w:num w:numId="18">
    <w:abstractNumId w:val="14"/>
  </w:num>
  <w:num w:numId="19">
    <w:abstractNumId w:val="11"/>
  </w:num>
  <w:num w:numId="20">
    <w:abstractNumId w:val="9"/>
  </w:num>
  <w:num w:numId="21">
    <w:abstractNumId w:val="15"/>
  </w:num>
  <w:num w:numId="22">
    <w:abstractNumId w:val="0"/>
  </w:num>
  <w:num w:numId="23">
    <w:abstractNumId w:val="22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6B6F2D"/>
    <w:rsid w:val="00047052"/>
    <w:rsid w:val="000728CA"/>
    <w:rsid w:val="000875AE"/>
    <w:rsid w:val="000943B5"/>
    <w:rsid w:val="00127BEB"/>
    <w:rsid w:val="00187517"/>
    <w:rsid w:val="001B7727"/>
    <w:rsid w:val="002400E9"/>
    <w:rsid w:val="002736C1"/>
    <w:rsid w:val="00337C43"/>
    <w:rsid w:val="00360AC1"/>
    <w:rsid w:val="0036403C"/>
    <w:rsid w:val="00373512"/>
    <w:rsid w:val="00376F7E"/>
    <w:rsid w:val="003C146C"/>
    <w:rsid w:val="003D12DA"/>
    <w:rsid w:val="003F5D4E"/>
    <w:rsid w:val="004036E6"/>
    <w:rsid w:val="00407487"/>
    <w:rsid w:val="004375D5"/>
    <w:rsid w:val="004726FD"/>
    <w:rsid w:val="00477BD7"/>
    <w:rsid w:val="00486FDE"/>
    <w:rsid w:val="00497A50"/>
    <w:rsid w:val="004E2D32"/>
    <w:rsid w:val="00533B71"/>
    <w:rsid w:val="005774D4"/>
    <w:rsid w:val="00596833"/>
    <w:rsid w:val="005F37D3"/>
    <w:rsid w:val="0064140B"/>
    <w:rsid w:val="00661EEA"/>
    <w:rsid w:val="006B6F2D"/>
    <w:rsid w:val="006E43F6"/>
    <w:rsid w:val="0071295D"/>
    <w:rsid w:val="00747047"/>
    <w:rsid w:val="00752179"/>
    <w:rsid w:val="007A39D4"/>
    <w:rsid w:val="00867815"/>
    <w:rsid w:val="008B0BCB"/>
    <w:rsid w:val="00997B67"/>
    <w:rsid w:val="009B4F15"/>
    <w:rsid w:val="009E4025"/>
    <w:rsid w:val="009F00F4"/>
    <w:rsid w:val="00AA1714"/>
    <w:rsid w:val="00AE461B"/>
    <w:rsid w:val="00AE5B55"/>
    <w:rsid w:val="00B31FF8"/>
    <w:rsid w:val="00B414FC"/>
    <w:rsid w:val="00B74BD1"/>
    <w:rsid w:val="00BA20E6"/>
    <w:rsid w:val="00C34E42"/>
    <w:rsid w:val="00C65D5D"/>
    <w:rsid w:val="00C909E4"/>
    <w:rsid w:val="00CB76CC"/>
    <w:rsid w:val="00D72902"/>
    <w:rsid w:val="00E043CD"/>
    <w:rsid w:val="00E10FC7"/>
    <w:rsid w:val="00E2068F"/>
    <w:rsid w:val="00E67E4A"/>
    <w:rsid w:val="00E768ED"/>
    <w:rsid w:val="00EA3F29"/>
    <w:rsid w:val="00EC29D4"/>
    <w:rsid w:val="00EE35CE"/>
    <w:rsid w:val="00F025E3"/>
    <w:rsid w:val="00FA1CBA"/>
    <w:rsid w:val="00FC000C"/>
    <w:rsid w:val="00FF7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EEA"/>
    <w:rPr>
      <w:rFonts w:ascii="Arial" w:hAnsi="Arial" w:cs="Arial"/>
      <w:sz w:val="22"/>
      <w:szCs w:val="22"/>
      <w:lang w:val="hr-HR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hnikopismo">
    <w:name w:val="Tehničko pismo"/>
    <w:basedOn w:val="Normal"/>
    <w:rsid w:val="00AA1714"/>
    <w:pPr>
      <w:jc w:val="both"/>
    </w:pPr>
    <w:rPr>
      <w:rFonts w:ascii="ISOCPEUR" w:hAnsi="ISOCPEUR" w:cs="Kartika"/>
      <w:i/>
      <w:sz w:val="28"/>
      <w:szCs w:val="28"/>
    </w:rPr>
  </w:style>
  <w:style w:type="table" w:styleId="TableGrid">
    <w:name w:val="Table Grid"/>
    <w:basedOn w:val="TableNormal"/>
    <w:rsid w:val="00187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0943B5"/>
    <w:rPr>
      <w:rFonts w:ascii="Calibri" w:eastAsia="Calibri" w:hAnsi="Calibri"/>
      <w:sz w:val="22"/>
      <w:szCs w:val="22"/>
      <w:lang w:val="hr-HR"/>
    </w:rPr>
  </w:style>
  <w:style w:type="paragraph" w:styleId="BalloonText">
    <w:name w:val="Balloon Text"/>
    <w:basedOn w:val="Normal"/>
    <w:link w:val="BalloonTextChar"/>
    <w:semiHidden/>
    <w:unhideWhenUsed/>
    <w:rsid w:val="000943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943B5"/>
    <w:rPr>
      <w:rFonts w:ascii="Tahoma" w:hAnsi="Tahoma" w:cs="Tahoma"/>
      <w:sz w:val="16"/>
      <w:szCs w:val="16"/>
      <w:lang w:val="hr-HR" w:eastAsia="hr-HR" w:bidi="ar-SA"/>
    </w:rPr>
  </w:style>
  <w:style w:type="paragraph" w:styleId="ListParagraph">
    <w:name w:val="List Paragraph"/>
    <w:basedOn w:val="Normal"/>
    <w:uiPriority w:val="34"/>
    <w:qFormat/>
    <w:rsid w:val="006B6F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35C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rio\Application%20Data\Microsoft\Templates\FESB_stran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CDEAF-5308-4CD1-9671-7362A8A4F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FESB_stranica.dotx</Template>
  <TotalTime>293</TotalTime>
  <Pages>26</Pages>
  <Words>2645</Words>
  <Characters>15081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>1</vt:lpstr>
    </vt:vector>
  </TitlesOfParts>
  <Company>X</Company>
  <LinksUpToDate>false</LinksUpToDate>
  <CharactersWithSpaces>17691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Dario</dc:creator>
  <cp:keywords/>
  <dc:description/>
  <cp:lastModifiedBy>Dario</cp:lastModifiedBy>
  <cp:revision>30</cp:revision>
  <cp:lastPrinted>2008-05-16T12:02:00Z</cp:lastPrinted>
  <dcterms:created xsi:type="dcterms:W3CDTF">2010-05-27T06:48:00Z</dcterms:created>
  <dcterms:modified xsi:type="dcterms:W3CDTF">2010-05-27T22:17:00Z</dcterms:modified>
</cp:coreProperties>
</file>