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69F" w:rsidRPr="0099636D" w:rsidRDefault="0056069F" w:rsidP="0056069F">
      <w:pPr>
        <w:jc w:val="both"/>
        <w:rPr>
          <w:b/>
        </w:rPr>
      </w:pPr>
    </w:p>
    <w:p w:rsidR="0099636D" w:rsidRPr="0099636D" w:rsidRDefault="0099636D" w:rsidP="0056069F">
      <w:pPr>
        <w:pStyle w:val="ListParagraph"/>
        <w:numPr>
          <w:ilvl w:val="0"/>
          <w:numId w:val="4"/>
        </w:numPr>
        <w:jc w:val="both"/>
        <w:rPr>
          <w:b/>
        </w:rPr>
      </w:pPr>
      <w:r w:rsidRPr="0099636D">
        <w:rPr>
          <w:b/>
        </w:rPr>
        <w:t>zadatak</w:t>
      </w:r>
    </w:p>
    <w:p w:rsidR="0056069F" w:rsidRPr="00F82916" w:rsidRDefault="0056069F" w:rsidP="0099636D">
      <w:pPr>
        <w:pStyle w:val="ListParagraph"/>
        <w:ind w:left="360"/>
        <w:jc w:val="both"/>
      </w:pPr>
      <w:r w:rsidRPr="00F82916">
        <w:t>Zadan je sustav s negativnom jediničnom povratnom vezom prikazan na slici.</w:t>
      </w:r>
    </w:p>
    <w:p w:rsidR="0056069F" w:rsidRPr="00F82916" w:rsidRDefault="0056069F" w:rsidP="0056069F">
      <w:pPr>
        <w:pStyle w:val="ListParagraph"/>
        <w:numPr>
          <w:ilvl w:val="0"/>
          <w:numId w:val="5"/>
        </w:numPr>
        <w:jc w:val="both"/>
      </w:pPr>
      <w:r w:rsidRPr="00F82916">
        <w:t>Izračunati pomoću Matlaba prijenosnu funkciju zatvorene petlje te prikazati rezultat s</w:t>
      </w:r>
      <w:r w:rsidRPr="00F82916">
        <w:t xml:space="preserve"> </w:t>
      </w:r>
      <w:r w:rsidRPr="00F82916">
        <w:rPr>
          <w:i/>
        </w:rPr>
        <w:t>printsys</w:t>
      </w:r>
      <w:r w:rsidRPr="00F82916">
        <w:t xml:space="preserve"> naredbom</w:t>
      </w:r>
    </w:p>
    <w:p w:rsidR="002E76F0" w:rsidRPr="00F82916" w:rsidRDefault="0056069F" w:rsidP="002E76F0">
      <w:pPr>
        <w:pStyle w:val="ListParagraph"/>
        <w:numPr>
          <w:ilvl w:val="0"/>
          <w:numId w:val="5"/>
        </w:numPr>
        <w:jc w:val="both"/>
      </w:pPr>
      <w:r w:rsidRPr="00F82916">
        <w:t>Pronaći odziv sustava na jediničnu pobudu</w:t>
      </w:r>
    </w:p>
    <w:p w:rsidR="002E76F0" w:rsidRPr="00F82916" w:rsidRDefault="002E76F0" w:rsidP="002E76F0">
      <w:pPr>
        <w:ind w:left="360"/>
        <w:jc w:val="both"/>
      </w:pPr>
    </w:p>
    <w:p w:rsidR="002E76F0" w:rsidRPr="00F82916" w:rsidRDefault="002E76F0" w:rsidP="002E76F0">
      <w:pPr>
        <w:ind w:left="360"/>
        <w:jc w:val="both"/>
        <w:rPr>
          <w:b/>
        </w:rPr>
      </w:pPr>
      <w:r w:rsidRPr="00F82916">
        <w:rPr>
          <w:b/>
        </w:rPr>
        <w:t>Shema sustava:</w:t>
      </w:r>
    </w:p>
    <w:p w:rsidR="0056069F" w:rsidRPr="00F82916" w:rsidRDefault="0056069F" w:rsidP="0056069F">
      <w:pPr>
        <w:ind w:left="360"/>
        <w:jc w:val="both"/>
      </w:pPr>
    </w:p>
    <w:p w:rsidR="0056069F" w:rsidRPr="00F82916" w:rsidRDefault="002E76F0" w:rsidP="0056069F">
      <w:pPr>
        <w:ind w:left="360"/>
        <w:jc w:val="both"/>
      </w:pPr>
      <w:r w:rsidRPr="00F82916">
        <w:rPr>
          <w:noProof/>
          <w:lang w:eastAsia="en-US"/>
        </w:rPr>
        <w:drawing>
          <wp:inline distT="0" distB="0" distL="0" distR="0">
            <wp:extent cx="4572000" cy="1352550"/>
            <wp:effectExtent l="19050" t="0" r="0" b="0"/>
            <wp:docPr id="5" name="Picture 2" descr="C:\Documents and Settings\Dario\Desktop\s_zad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ario\Desktop\s_zad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69F" w:rsidRPr="00F82916" w:rsidRDefault="0056069F" w:rsidP="0056069F">
      <w:pPr>
        <w:ind w:left="360"/>
        <w:jc w:val="both"/>
      </w:pPr>
    </w:p>
    <w:p w:rsidR="0056069F" w:rsidRPr="00F82916" w:rsidRDefault="0056069F" w:rsidP="0056069F">
      <w:pPr>
        <w:ind w:left="360"/>
        <w:jc w:val="both"/>
        <w:rPr>
          <w:b/>
        </w:rPr>
      </w:pPr>
      <w:bookmarkStart w:id="0" w:name="OLE_LINK1"/>
      <w:bookmarkStart w:id="1" w:name="OLE_LINK2"/>
      <w:bookmarkStart w:id="2" w:name="OLE_LINK5"/>
      <w:r w:rsidRPr="00F82916">
        <w:rPr>
          <w:b/>
        </w:rPr>
        <w:t>.m-file:</w:t>
      </w:r>
    </w:p>
    <w:bookmarkEnd w:id="0"/>
    <w:bookmarkEnd w:id="1"/>
    <w:bookmarkEnd w:id="2"/>
    <w:p w:rsidR="0056069F" w:rsidRPr="00F82916" w:rsidRDefault="0056069F" w:rsidP="0056069F">
      <w:pPr>
        <w:ind w:left="360"/>
        <w:jc w:val="both"/>
      </w:pP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========================================================================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racunanje prijenosne funkcije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========================================================================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definiranje blokova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-----------------------------------------------------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br_G1 = [1];      naz_G1 = [1 1];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br_G2 = [1 -2];   naz_G2 = [1 10];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izracun direktne grane {[G1] serijski sa [G2]} ==&gt; G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-----------------------------------------------------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[br_G, naz_G] = series(br_G1, naz_G1, br_G2, naz_G2);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izracun prijenosne funkcije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-----------------------------------------------------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[br_W, naz_W] = cloop(br_G, naz_G);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ispis prijenosne funkcije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-----------------------------------------------------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printsys(br_W, naz_W)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ispis odziva na step signal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-----------------------------------------------------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step(br_W, naz_W)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F82916">
        <w:rPr>
          <w:rFonts w:ascii="Courier New" w:hAnsi="Courier New" w:cs="Courier New"/>
          <w:color w:val="A020F0"/>
          <w:sz w:val="20"/>
          <w:szCs w:val="20"/>
          <w:lang w:eastAsia="en-US"/>
        </w:rPr>
        <w:t>'Odziv sustava na jedinicnu pobudu'</w:t>
      </w: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F82916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56069F" w:rsidRPr="00F82916" w:rsidRDefault="0056069F" w:rsidP="0056069F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ylabel(</w:t>
      </w:r>
      <w:r w:rsidRPr="00F82916">
        <w:rPr>
          <w:rFonts w:ascii="Courier New" w:hAnsi="Courier New" w:cs="Courier New"/>
          <w:color w:val="A020F0"/>
          <w:sz w:val="20"/>
          <w:szCs w:val="20"/>
          <w:lang w:eastAsia="en-US"/>
        </w:rPr>
        <w:t>'y(t)'</w:t>
      </w: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56069F" w:rsidRPr="00F82916" w:rsidRDefault="0056069F" w:rsidP="0056069F">
      <w:pPr>
        <w:ind w:left="360"/>
        <w:jc w:val="both"/>
      </w:pPr>
    </w:p>
    <w:p w:rsidR="0056069F" w:rsidRPr="00F82916" w:rsidRDefault="0056069F" w:rsidP="0056069F">
      <w:pPr>
        <w:ind w:left="360"/>
        <w:jc w:val="both"/>
      </w:pPr>
    </w:p>
    <w:p w:rsidR="0056069F" w:rsidRPr="00F82916" w:rsidRDefault="002E76F0" w:rsidP="0056069F">
      <w:pPr>
        <w:ind w:left="360"/>
        <w:jc w:val="both"/>
        <w:rPr>
          <w:b/>
        </w:rPr>
      </w:pPr>
      <w:bookmarkStart w:id="3" w:name="OLE_LINK6"/>
      <w:bookmarkStart w:id="4" w:name="OLE_LINK7"/>
      <w:r w:rsidRPr="00F82916">
        <w:rPr>
          <w:b/>
        </w:rPr>
        <w:t>K</w:t>
      </w:r>
      <w:r w:rsidR="0056069F" w:rsidRPr="00F82916">
        <w:rPr>
          <w:b/>
        </w:rPr>
        <w:t>onzolni mod matlaba:</w:t>
      </w:r>
    </w:p>
    <w:bookmarkEnd w:id="3"/>
    <w:bookmarkEnd w:id="4"/>
    <w:p w:rsidR="000529E8" w:rsidRPr="00F82916" w:rsidRDefault="000529E8" w:rsidP="0056069F">
      <w:pPr>
        <w:jc w:val="both"/>
        <w:rPr>
          <w:rFonts w:ascii="Courier New" w:hAnsi="Courier New" w:cs="Courier New"/>
        </w:rPr>
      </w:pPr>
    </w:p>
    <w:p w:rsidR="000529E8" w:rsidRPr="00F82916" w:rsidRDefault="000529E8" w:rsidP="0056069F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>&gt;&gt; zad1</w:t>
      </w:r>
    </w:p>
    <w:p w:rsidR="000529E8" w:rsidRPr="00F82916" w:rsidRDefault="000529E8" w:rsidP="0056069F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</w:t>
      </w:r>
    </w:p>
    <w:p w:rsidR="000529E8" w:rsidRPr="00F82916" w:rsidRDefault="000529E8" w:rsidP="0056069F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num/den = </w:t>
      </w:r>
    </w:p>
    <w:p w:rsidR="000529E8" w:rsidRPr="00F82916" w:rsidRDefault="000529E8" w:rsidP="0056069F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</w:t>
      </w:r>
    </w:p>
    <w:p w:rsidR="000529E8" w:rsidRPr="00F82916" w:rsidRDefault="000529E8" w:rsidP="0056069F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      s - 2</w:t>
      </w:r>
    </w:p>
    <w:p w:rsidR="000529E8" w:rsidRPr="00F82916" w:rsidRDefault="000529E8" w:rsidP="0056069F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 --------------</w:t>
      </w:r>
    </w:p>
    <w:p w:rsidR="001B7727" w:rsidRPr="00F82916" w:rsidRDefault="000529E8" w:rsidP="0056069F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 s^2 + 12 s + 8</w:t>
      </w:r>
    </w:p>
    <w:p w:rsidR="0056069F" w:rsidRPr="00F82916" w:rsidRDefault="0056069F">
      <w:pPr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br w:type="page"/>
      </w:r>
    </w:p>
    <w:p w:rsidR="0056069F" w:rsidRPr="00F82916" w:rsidRDefault="0056069F" w:rsidP="0056069F">
      <w:pPr>
        <w:ind w:left="360"/>
        <w:jc w:val="both"/>
      </w:pPr>
    </w:p>
    <w:p w:rsidR="0056069F" w:rsidRPr="00F82916" w:rsidRDefault="002E76F0" w:rsidP="0056069F">
      <w:pPr>
        <w:ind w:left="360"/>
        <w:jc w:val="both"/>
        <w:rPr>
          <w:b/>
        </w:rPr>
      </w:pPr>
      <w:bookmarkStart w:id="5" w:name="OLE_LINK3"/>
      <w:bookmarkStart w:id="6" w:name="OLE_LINK4"/>
      <w:bookmarkStart w:id="7" w:name="OLE_LINK8"/>
      <w:bookmarkStart w:id="8" w:name="OLE_LINK9"/>
      <w:r w:rsidRPr="00F82916">
        <w:rPr>
          <w:b/>
        </w:rPr>
        <w:t>G</w:t>
      </w:r>
      <w:r w:rsidR="0056069F" w:rsidRPr="00F82916">
        <w:rPr>
          <w:b/>
        </w:rPr>
        <w:t>raf odziva sustava:</w:t>
      </w:r>
    </w:p>
    <w:bookmarkEnd w:id="5"/>
    <w:bookmarkEnd w:id="6"/>
    <w:bookmarkEnd w:id="7"/>
    <w:bookmarkEnd w:id="8"/>
    <w:p w:rsidR="000529E8" w:rsidRPr="00F82916" w:rsidRDefault="000529E8" w:rsidP="0056069F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  <w:noProof/>
          <w:lang w:eastAsia="en-US"/>
        </w:rPr>
        <w:drawing>
          <wp:inline distT="0" distB="0" distL="0" distR="0">
            <wp:extent cx="5334000" cy="4000500"/>
            <wp:effectExtent l="19050" t="0" r="0" b="0"/>
            <wp:docPr id="1" name="Picture 0" descr="zad1_odzi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_odziv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3B" w:rsidRPr="00F82916" w:rsidRDefault="0031493B" w:rsidP="0056069F">
      <w:pPr>
        <w:ind w:left="360"/>
        <w:jc w:val="both"/>
        <w:rPr>
          <w:rFonts w:ascii="Courier New" w:hAnsi="Courier New" w:cs="Courier New"/>
        </w:rPr>
      </w:pPr>
    </w:p>
    <w:p w:rsidR="0031493B" w:rsidRPr="00F82916" w:rsidRDefault="0031493B" w:rsidP="0056069F">
      <w:pPr>
        <w:ind w:left="360"/>
        <w:jc w:val="both"/>
        <w:rPr>
          <w:rFonts w:ascii="Courier New" w:hAnsi="Courier New" w:cs="Courier New"/>
        </w:rPr>
      </w:pPr>
    </w:p>
    <w:p w:rsidR="0099636D" w:rsidRPr="0099636D" w:rsidRDefault="0031493B" w:rsidP="0031493B">
      <w:pPr>
        <w:pStyle w:val="ListParagraph"/>
        <w:numPr>
          <w:ilvl w:val="0"/>
          <w:numId w:val="4"/>
        </w:numPr>
        <w:ind w:left="2835" w:hanging="2835"/>
        <w:jc w:val="both"/>
        <w:rPr>
          <w:b/>
        </w:rPr>
      </w:pPr>
      <w:r w:rsidRPr="0099636D">
        <w:rPr>
          <w:b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3810</wp:posOffset>
            </wp:positionV>
            <wp:extent cx="1247775" cy="2028825"/>
            <wp:effectExtent l="19050" t="0" r="9525" b="0"/>
            <wp:wrapSquare wrapText="bothSides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636D" w:rsidRPr="0099636D">
        <w:rPr>
          <w:b/>
        </w:rPr>
        <w:t>zadatak</w:t>
      </w:r>
    </w:p>
    <w:p w:rsidR="0031493B" w:rsidRPr="00F82916" w:rsidRDefault="0031493B" w:rsidP="0099636D">
      <w:pPr>
        <w:pStyle w:val="ListParagraph"/>
        <w:ind w:left="2835"/>
        <w:jc w:val="both"/>
      </w:pPr>
      <w:r w:rsidRPr="00F82916">
        <w:t>Zadan je mehanički sustav s oprugom, prikazan na slici. Odrediti i nacrtati pomak mase M</w:t>
      </w:r>
      <w:r w:rsidRPr="00F82916">
        <w:t xml:space="preserve"> </w:t>
      </w:r>
      <w:r w:rsidRPr="00F82916">
        <w:t>ako na nju djelujemo:</w:t>
      </w:r>
    </w:p>
    <w:p w:rsidR="0031493B" w:rsidRPr="00F82916" w:rsidRDefault="0031493B" w:rsidP="0031493B">
      <w:pPr>
        <w:pStyle w:val="ListParagraph"/>
        <w:ind w:left="2835"/>
        <w:jc w:val="both"/>
      </w:pPr>
    </w:p>
    <w:p w:rsidR="0031493B" w:rsidRPr="00F82916" w:rsidRDefault="0031493B" w:rsidP="0031493B">
      <w:pPr>
        <w:pStyle w:val="ListParagraph"/>
        <w:numPr>
          <w:ilvl w:val="0"/>
          <w:numId w:val="6"/>
        </w:numPr>
        <w:jc w:val="both"/>
      </w:pPr>
      <w:r w:rsidRPr="00F82916">
        <w:t>konstantnom silom od 5N</w:t>
      </w:r>
    </w:p>
    <w:p w:rsidR="0031493B" w:rsidRPr="00F82916" w:rsidRDefault="0031493B" w:rsidP="0031493B">
      <w:pPr>
        <w:pStyle w:val="ListParagraph"/>
        <w:numPr>
          <w:ilvl w:val="0"/>
          <w:numId w:val="6"/>
        </w:numPr>
        <w:jc w:val="both"/>
      </w:pPr>
      <w:r w:rsidRPr="00F82916">
        <w:t>silom oblika f(t)</w:t>
      </w:r>
      <w:r w:rsidRPr="00F82916">
        <w:t xml:space="preserve"> </w:t>
      </w:r>
      <w:r w:rsidRPr="00F82916">
        <w:t>=</w:t>
      </w:r>
      <w:r w:rsidRPr="00F82916">
        <w:t xml:space="preserve"> </w:t>
      </w:r>
      <w:r w:rsidRPr="00F82916">
        <w:t>3sin(t)</w:t>
      </w:r>
    </w:p>
    <w:p w:rsidR="0031493B" w:rsidRPr="00F82916" w:rsidRDefault="0031493B" w:rsidP="0031493B">
      <w:pPr>
        <w:ind w:firstLine="360"/>
        <w:jc w:val="both"/>
      </w:pPr>
    </w:p>
    <w:p w:rsidR="000529E8" w:rsidRPr="00F82916" w:rsidRDefault="0031493B" w:rsidP="0031493B">
      <w:pPr>
        <w:ind w:firstLine="360"/>
        <w:jc w:val="both"/>
      </w:pPr>
      <w:r w:rsidRPr="00F82916">
        <w:t>Z</w:t>
      </w:r>
      <w:r w:rsidRPr="00F82916">
        <w:t>adano je: M</w:t>
      </w:r>
      <w:r w:rsidRPr="00F82916">
        <w:t xml:space="preserve"> </w:t>
      </w:r>
      <w:r w:rsidRPr="00F82916">
        <w:t>=</w:t>
      </w:r>
      <w:r w:rsidRPr="00F82916">
        <w:t xml:space="preserve"> </w:t>
      </w:r>
      <w:r w:rsidRPr="00F82916">
        <w:t>10</w:t>
      </w:r>
      <w:r w:rsidRPr="00F82916">
        <w:t xml:space="preserve"> </w:t>
      </w:r>
      <w:r w:rsidRPr="00F82916">
        <w:t>kg; k</w:t>
      </w:r>
      <w:r w:rsidRPr="00F82916">
        <w:t xml:space="preserve"> </w:t>
      </w:r>
      <w:r w:rsidRPr="00F82916">
        <w:t>=</w:t>
      </w:r>
      <w:r w:rsidRPr="00F82916">
        <w:t xml:space="preserve"> </w:t>
      </w:r>
      <w:r w:rsidRPr="00F82916">
        <w:t>1</w:t>
      </w:r>
      <w:r w:rsidRPr="00F82916">
        <w:t xml:space="preserve"> </w:t>
      </w:r>
      <w:r w:rsidRPr="00F82916">
        <w:t>N/m; b</w:t>
      </w:r>
      <w:r w:rsidRPr="00F82916">
        <w:t xml:space="preserve"> </w:t>
      </w:r>
      <w:r w:rsidRPr="00F82916">
        <w:t>=</w:t>
      </w:r>
      <w:r w:rsidRPr="00F82916">
        <w:t xml:space="preserve"> </w:t>
      </w:r>
      <w:r w:rsidRPr="00F82916">
        <w:t>0.5</w:t>
      </w:r>
      <w:r w:rsidRPr="00F82916">
        <w:t xml:space="preserve"> </w:t>
      </w:r>
      <w:r w:rsidRPr="00F82916">
        <w:t>Ns/m</w:t>
      </w:r>
    </w:p>
    <w:p w:rsidR="0031493B" w:rsidRPr="00F82916" w:rsidRDefault="0031493B" w:rsidP="0031493B">
      <w:pPr>
        <w:ind w:firstLine="360"/>
        <w:jc w:val="both"/>
      </w:pPr>
    </w:p>
    <w:p w:rsidR="0031493B" w:rsidRPr="00F82916" w:rsidRDefault="0031493B" w:rsidP="0031493B">
      <w:pPr>
        <w:jc w:val="both"/>
      </w:pPr>
    </w:p>
    <w:p w:rsidR="0031493B" w:rsidRPr="00F82916" w:rsidRDefault="0031493B" w:rsidP="0031493B">
      <w:pPr>
        <w:ind w:left="360"/>
        <w:jc w:val="both"/>
      </w:pPr>
    </w:p>
    <w:p w:rsidR="0031493B" w:rsidRPr="00F82916" w:rsidRDefault="0031493B" w:rsidP="0031493B">
      <w:pPr>
        <w:ind w:left="360"/>
        <w:jc w:val="both"/>
      </w:pPr>
    </w:p>
    <w:p w:rsidR="0031493B" w:rsidRPr="00F82916" w:rsidRDefault="0031493B" w:rsidP="0031493B">
      <w:pPr>
        <w:ind w:left="360"/>
        <w:jc w:val="both"/>
      </w:pPr>
    </w:p>
    <w:p w:rsidR="0031493B" w:rsidRPr="00F82916" w:rsidRDefault="0031493B" w:rsidP="0031493B">
      <w:pPr>
        <w:ind w:left="360"/>
        <w:jc w:val="both"/>
      </w:pPr>
    </w:p>
    <w:p w:rsidR="0031493B" w:rsidRPr="00F82916" w:rsidRDefault="0031493B" w:rsidP="0031493B">
      <w:pPr>
        <w:ind w:left="360"/>
        <w:jc w:val="both"/>
      </w:pPr>
    </w:p>
    <w:p w:rsidR="0031493B" w:rsidRPr="00F82916" w:rsidRDefault="0031493B" w:rsidP="0031493B">
      <w:pPr>
        <w:ind w:left="360"/>
        <w:jc w:val="both"/>
        <w:rPr>
          <w:b/>
        </w:rPr>
      </w:pPr>
      <w:r w:rsidRPr="00F82916">
        <w:rPr>
          <w:b/>
        </w:rPr>
        <w:t>.m-file:</w:t>
      </w:r>
    </w:p>
    <w:p w:rsidR="0031493B" w:rsidRPr="00F82916" w:rsidRDefault="0031493B" w:rsidP="0031493B">
      <w:pPr>
        <w:ind w:left="360"/>
        <w:jc w:val="both"/>
      </w:pP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========================================================================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racunanje prijenosne funkcije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========================================================================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prijenosna funkcija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br = [1];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naz = [10 0.5 1];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vremenski interval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t = 1:0.1:200;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za silu F = 5N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input = 5 * ones(1, length(t));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Ya = lsim(br, naz, input, t);</w:t>
      </w:r>
    </w:p>
    <w:p w:rsidR="0031493B" w:rsidRPr="00F82916" w:rsidRDefault="0031493B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br w:type="page"/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 xml:space="preserve"> 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za silu F = 3sin(t)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input = 3 * sin(t);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Yb = lsim(br, naz, input, t);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ispis rezultata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subplot(2, 1, 1)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plot(t, Ya)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F82916">
        <w:rPr>
          <w:rFonts w:ascii="Courier New" w:hAnsi="Courier New" w:cs="Courier New"/>
          <w:color w:val="A020F0"/>
          <w:sz w:val="20"/>
          <w:szCs w:val="20"/>
          <w:lang w:eastAsia="en-US"/>
        </w:rPr>
        <w:t>'narinuta sila f(t) = 5N'</w:t>
      </w: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F82916">
        <w:rPr>
          <w:rFonts w:ascii="Courier New" w:hAnsi="Courier New" w:cs="Courier New"/>
          <w:color w:val="A020F0"/>
          <w:sz w:val="20"/>
          <w:szCs w:val="20"/>
          <w:lang w:eastAsia="en-US"/>
        </w:rPr>
        <w:t>'t(s)'</w:t>
      </w: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ylabel(</w:t>
      </w:r>
      <w:r w:rsidRPr="00F82916">
        <w:rPr>
          <w:rFonts w:ascii="Courier New" w:hAnsi="Courier New" w:cs="Courier New"/>
          <w:color w:val="A020F0"/>
          <w:sz w:val="20"/>
          <w:szCs w:val="20"/>
          <w:lang w:eastAsia="en-US"/>
        </w:rPr>
        <w:t>'x(m)'</w:t>
      </w: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subplot(2, 1, 2)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plot(t, Yb)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F82916">
        <w:rPr>
          <w:rFonts w:ascii="Courier New" w:hAnsi="Courier New" w:cs="Courier New"/>
          <w:color w:val="A020F0"/>
          <w:sz w:val="20"/>
          <w:szCs w:val="20"/>
          <w:lang w:eastAsia="en-US"/>
        </w:rPr>
        <w:t>'narinuta sila f(t) = 3sin(t)'</w:t>
      </w: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F82916">
        <w:rPr>
          <w:rFonts w:ascii="Courier New" w:hAnsi="Courier New" w:cs="Courier New"/>
          <w:color w:val="A020F0"/>
          <w:sz w:val="20"/>
          <w:szCs w:val="20"/>
          <w:lang w:eastAsia="en-US"/>
        </w:rPr>
        <w:t>'t(s)'</w:t>
      </w: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ylabel(</w:t>
      </w:r>
      <w:r w:rsidRPr="00F82916">
        <w:rPr>
          <w:rFonts w:ascii="Courier New" w:hAnsi="Courier New" w:cs="Courier New"/>
          <w:color w:val="A020F0"/>
          <w:sz w:val="20"/>
          <w:szCs w:val="20"/>
          <w:lang w:eastAsia="en-US"/>
        </w:rPr>
        <w:t>'x(m)'</w:t>
      </w: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31493B" w:rsidRPr="00F82916" w:rsidRDefault="0031493B" w:rsidP="0031493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31493B" w:rsidRPr="00F82916" w:rsidRDefault="0031493B" w:rsidP="0031493B">
      <w:pPr>
        <w:ind w:left="360"/>
        <w:jc w:val="both"/>
        <w:rPr>
          <w:b/>
        </w:rPr>
      </w:pPr>
      <w:r w:rsidRPr="00F82916">
        <w:rPr>
          <w:b/>
        </w:rPr>
        <w:t>Graf odziva sustava:</w:t>
      </w:r>
    </w:p>
    <w:p w:rsidR="00DC6D32" w:rsidRPr="00F82916" w:rsidRDefault="000529E8" w:rsidP="00DC6D32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  <w:noProof/>
          <w:lang w:eastAsia="en-US"/>
        </w:rPr>
        <w:drawing>
          <wp:inline distT="0" distB="0" distL="0" distR="0">
            <wp:extent cx="5334000" cy="4000500"/>
            <wp:effectExtent l="19050" t="0" r="0" b="0"/>
            <wp:docPr id="2" name="Picture 1" descr="zad2_odzi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2_odziv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32" w:rsidRPr="00F82916" w:rsidRDefault="00DC6D32">
      <w:pPr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br w:type="page"/>
      </w:r>
    </w:p>
    <w:p w:rsidR="005D5426" w:rsidRPr="00F82916" w:rsidRDefault="005D5426" w:rsidP="00DC6D32">
      <w:pPr>
        <w:ind w:left="360"/>
        <w:jc w:val="both"/>
        <w:rPr>
          <w:rFonts w:ascii="Courier New" w:hAnsi="Courier New" w:cs="Courier New"/>
        </w:rPr>
      </w:pPr>
    </w:p>
    <w:p w:rsidR="0099636D" w:rsidRPr="0099636D" w:rsidRDefault="0099636D" w:rsidP="0099636D">
      <w:pPr>
        <w:pStyle w:val="ListParagraph"/>
        <w:numPr>
          <w:ilvl w:val="0"/>
          <w:numId w:val="4"/>
        </w:numPr>
        <w:jc w:val="both"/>
        <w:rPr>
          <w:b/>
        </w:rPr>
      </w:pPr>
      <w:r w:rsidRPr="0099636D">
        <w:rPr>
          <w:b/>
        </w:rPr>
        <w:t>zadatak</w:t>
      </w:r>
    </w:p>
    <w:p w:rsidR="005D5426" w:rsidRPr="00F82916" w:rsidRDefault="005D5426" w:rsidP="0099636D">
      <w:pPr>
        <w:pStyle w:val="ListParagraph"/>
        <w:ind w:left="360"/>
        <w:jc w:val="both"/>
      </w:pPr>
      <w:r w:rsidRPr="00F82916">
        <w:t>Sustav je prikazan blok dijagramom na slici.</w:t>
      </w:r>
    </w:p>
    <w:p w:rsidR="005D5426" w:rsidRPr="00F82916" w:rsidRDefault="005D5426" w:rsidP="005D5426">
      <w:pPr>
        <w:pStyle w:val="ListParagraph"/>
        <w:numPr>
          <w:ilvl w:val="0"/>
          <w:numId w:val="7"/>
        </w:numPr>
        <w:jc w:val="both"/>
      </w:pPr>
      <w:r w:rsidRPr="00F82916">
        <w:t>Pomoću Matlaba reducirati blok dijagram te izračunati prijenosnu funkciju sustava</w:t>
      </w:r>
      <w:r w:rsidRPr="00F82916">
        <w:t xml:space="preserve"> </w:t>
      </w:r>
      <w:r w:rsidRPr="00F82916">
        <w:t>W(s)</w:t>
      </w:r>
      <w:r w:rsidR="00DC6D32" w:rsidRPr="00F82916">
        <w:t xml:space="preserve"> </w:t>
      </w:r>
      <w:r w:rsidRPr="00F82916">
        <w:t>=</w:t>
      </w:r>
      <w:r w:rsidR="00DC6D32" w:rsidRPr="00F82916">
        <w:t xml:space="preserve"> </w:t>
      </w:r>
      <w:r w:rsidRPr="00F82916">
        <w:t>Y(s)</w:t>
      </w:r>
      <w:r w:rsidR="00DC6D32" w:rsidRPr="00F82916">
        <w:t xml:space="preserve"> </w:t>
      </w:r>
      <w:r w:rsidRPr="00F82916">
        <w:t>/</w:t>
      </w:r>
      <w:r w:rsidR="00DC6D32" w:rsidRPr="00F82916">
        <w:t xml:space="preserve"> </w:t>
      </w:r>
      <w:r w:rsidRPr="00F82916">
        <w:t>X(s)</w:t>
      </w:r>
    </w:p>
    <w:p w:rsidR="005D5426" w:rsidRPr="00F82916" w:rsidRDefault="005D5426" w:rsidP="005D5426">
      <w:pPr>
        <w:pStyle w:val="ListParagraph"/>
        <w:numPr>
          <w:ilvl w:val="0"/>
          <w:numId w:val="7"/>
        </w:numPr>
        <w:jc w:val="both"/>
      </w:pPr>
      <w:r w:rsidRPr="00F82916">
        <w:t>Nacrtati dijagram polova i nula prijenosne funkcije (naredba pzmap())</w:t>
      </w:r>
    </w:p>
    <w:p w:rsidR="000529E8" w:rsidRPr="00F82916" w:rsidRDefault="005D5426" w:rsidP="0056069F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</w:rPr>
      </w:pPr>
      <w:r w:rsidRPr="00F82916">
        <w:t>Izračunati polove i nule prijenosne funkcije koristeći naredbu roots() te usporediti</w:t>
      </w:r>
      <w:r w:rsidRPr="00F82916">
        <w:t xml:space="preserve"> </w:t>
      </w:r>
      <w:r w:rsidRPr="00F82916">
        <w:t>rezultate s rješenjem pod b)</w:t>
      </w:r>
    </w:p>
    <w:p w:rsidR="00DC6D32" w:rsidRDefault="00DC6D32" w:rsidP="00DC6D32">
      <w:pPr>
        <w:jc w:val="both"/>
      </w:pPr>
    </w:p>
    <w:p w:rsidR="00F82916" w:rsidRPr="00F82916" w:rsidRDefault="00F82916" w:rsidP="00DC6D32">
      <w:pPr>
        <w:jc w:val="both"/>
      </w:pPr>
    </w:p>
    <w:p w:rsidR="00DC6D32" w:rsidRPr="00F82916" w:rsidRDefault="00F82916" w:rsidP="00DC6D32">
      <w:pPr>
        <w:ind w:left="360"/>
        <w:jc w:val="both"/>
        <w:rPr>
          <w:b/>
        </w:rPr>
      </w:pPr>
      <w:r w:rsidRPr="00F82916">
        <w:rPr>
          <w:b/>
        </w:rPr>
        <w:t>Blok dijagram sustava:</w:t>
      </w:r>
    </w:p>
    <w:p w:rsidR="00F82916" w:rsidRPr="00F82916" w:rsidRDefault="00F82916" w:rsidP="00DC6D32">
      <w:pPr>
        <w:ind w:left="360"/>
        <w:jc w:val="both"/>
        <w:rPr>
          <w:b/>
        </w:rPr>
      </w:pPr>
    </w:p>
    <w:p w:rsidR="000529E8" w:rsidRPr="00F82916" w:rsidRDefault="00DC6D32" w:rsidP="00DC6D32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  <w:noProof/>
          <w:lang w:eastAsia="en-US"/>
        </w:rPr>
        <w:drawing>
          <wp:inline distT="0" distB="0" distL="0" distR="0">
            <wp:extent cx="6343650" cy="2581275"/>
            <wp:effectExtent l="19050" t="0" r="0" b="0"/>
            <wp:docPr id="8" name="Picture 4" descr="D:\FESB\IV. semestar\Signali i sustavi\Vježbe\vj_5 - Prijenosna funkcija\s_zad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ESB\IV. semestar\Signali i sustavi\Vježbe\vj_5 - Prijenosna funkcija\s_zad3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916" w:rsidRPr="00F82916" w:rsidRDefault="00F82916" w:rsidP="00DC6D32">
      <w:pPr>
        <w:ind w:left="360"/>
        <w:jc w:val="both"/>
        <w:rPr>
          <w:rFonts w:ascii="Courier New" w:hAnsi="Courier New" w:cs="Courier New"/>
        </w:rPr>
      </w:pPr>
    </w:p>
    <w:p w:rsidR="00F82916" w:rsidRPr="00F82916" w:rsidRDefault="00F82916" w:rsidP="00DC6D32">
      <w:pPr>
        <w:ind w:left="360"/>
        <w:jc w:val="both"/>
        <w:rPr>
          <w:rFonts w:ascii="Courier New" w:hAnsi="Courier New" w:cs="Courier New"/>
        </w:rPr>
      </w:pPr>
    </w:p>
    <w:p w:rsidR="00F82916" w:rsidRPr="00F82916" w:rsidRDefault="00F82916" w:rsidP="00F82916">
      <w:pPr>
        <w:ind w:left="360"/>
        <w:jc w:val="both"/>
        <w:rPr>
          <w:b/>
        </w:rPr>
      </w:pPr>
      <w:r w:rsidRPr="00F82916">
        <w:rPr>
          <w:b/>
        </w:rPr>
        <w:t>.m-file:</w:t>
      </w:r>
    </w:p>
    <w:p w:rsidR="00F82916" w:rsidRPr="00F82916" w:rsidRDefault="00F82916" w:rsidP="00DC6D32">
      <w:pPr>
        <w:ind w:left="360"/>
        <w:jc w:val="both"/>
        <w:rPr>
          <w:rFonts w:ascii="Courier New" w:hAnsi="Courier New" w:cs="Courier New"/>
        </w:rPr>
      </w:pP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========================================================================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% racunanje prijenosne funkcije, njenih polova i nula 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========================================================================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definiranje blokova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-----------------------------------------------------------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G0_br = [4];    G0_naz = [1];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G1_br = [1];    G1_naz = [1 1];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G2_br = [1 0];  G2_naz = [1 0 2];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G3_br = [1];    G3_naz = [1 0 0];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H0_br = [4 2];  H0_naz = [1 2 1];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H1_br = [50];   H1_naz = [1];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H2_br = [1 2];  H2_naz = [1 0 14];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povratna veza [1/s] i [50] ==&gt; [L0]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-----------------------------------------------------------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[L0_br, L0_naz] = feedback (G3_br, G3_naz, H1_br, H1_naz, 1);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serijska veza [1/(s + 1)] i [s/(s^2 + 2)] ==&gt; [S0]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-----------------------------------------------------------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[S0_br, S0_naz] = series   (G1_br, G1_naz, G2_br, G2_naz);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povratna veza [S0] i [(4s + 2)/(s^2 + 2s + 1)] ==&gt; [L1]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-----------------------------------------------------------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[L1_br, L1_naz] = feedback (S0_br, S0_naz, H0_br, H0_naz);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serijska veza [L0] i [L1] ==&gt; [S1]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-----------------------------------------------------------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[S1_br, S1_naz] = series   (L0_br, L0_naz, L1_br, L1_naz);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povratna veza [S1] i [(s + 2)/(s^2 + 14)] ==&gt; [L2]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-----------------------------------------------------------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[L2_br, L2_naz] = feedback (S1_br, S1_naz, H2_br, H2_naz);</w:t>
      </w:r>
    </w:p>
    <w:p w:rsidR="00F82916" w:rsidRPr="00F82916" w:rsidRDefault="00F82916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br w:type="page"/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 xml:space="preserve"> 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prijenosna funkcija {serijska veza [4] i [L2]}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-----------------------------------------------------------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[W_br, W_naz]   = series   (G0_br, G0_naz, L2_br, L2_naz);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a) ispis prijenosne funkcije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-----------------------------------------------------------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printsys(W_br, W_naz)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b) ispis polno-nultnog dijagrama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-----------------------------------------------------------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pzmap(W_br, W_naz)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c) ispis polova i nula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-----------------------------------------------------------</w:t>
      </w:r>
    </w:p>
    <w:p w:rsidR="00F82916" w:rsidRPr="00F82916" w:rsidRDefault="00F82916" w:rsidP="00F8291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roots(W_br)</w:t>
      </w:r>
    </w:p>
    <w:p w:rsidR="00F82916" w:rsidRDefault="00F82916" w:rsidP="0035618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  <w:r w:rsidRPr="00F82916">
        <w:rPr>
          <w:rFonts w:ascii="Courier New" w:hAnsi="Courier New" w:cs="Courier New"/>
          <w:color w:val="000000"/>
          <w:sz w:val="20"/>
          <w:szCs w:val="20"/>
          <w:lang w:eastAsia="en-US"/>
        </w:rPr>
        <w:t>roots(W_naz)</w:t>
      </w:r>
    </w:p>
    <w:p w:rsidR="00356184" w:rsidRDefault="00356184" w:rsidP="0035618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</w:p>
    <w:p w:rsidR="00356184" w:rsidRPr="00356184" w:rsidRDefault="00356184" w:rsidP="00356184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eastAsia="en-US"/>
        </w:rPr>
      </w:pPr>
    </w:p>
    <w:p w:rsidR="00356184" w:rsidRPr="00F82916" w:rsidRDefault="00356184" w:rsidP="00356184">
      <w:pPr>
        <w:ind w:left="360"/>
        <w:jc w:val="both"/>
        <w:rPr>
          <w:b/>
        </w:rPr>
      </w:pPr>
      <w:r w:rsidRPr="00F82916">
        <w:rPr>
          <w:b/>
        </w:rPr>
        <w:t>Konzolni mod matlaba:</w:t>
      </w:r>
    </w:p>
    <w:p w:rsidR="00F82916" w:rsidRPr="00F82916" w:rsidRDefault="00F82916" w:rsidP="00DC6D32">
      <w:pPr>
        <w:ind w:left="360"/>
        <w:jc w:val="both"/>
        <w:rPr>
          <w:rFonts w:ascii="Courier New" w:hAnsi="Courier New" w:cs="Courier New"/>
        </w:rPr>
      </w:pP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>&gt;&gt; zad3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num/den = 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            4 s^5 + 8 s^4 + 60 s^3 + 112 s^2 + 56 s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 -------------------------------------------------------------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 s^9 + 3 s^8 - 31 s^7 - 97 s^6 - 872 s^5 - 2493 s^4 - 3784 s^3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 - 7767 s^2 - 5598 s - 1400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>ans =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      0          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 0.0000 + 3.7417i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 0.0000 - 3.7417i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-1.0000 + 0.0000i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-1.0000 - 0.0000i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>ans =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 7.0709          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-7.0712          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-0.0007 + 3.7419i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-0.0007 - 3.7419i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-2.3172          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 0.1230 + 1.8366i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 0.1230 - 1.8366i</w:t>
      </w:r>
    </w:p>
    <w:p w:rsidR="000529E8" w:rsidRPr="00F82916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-0.4635 + 0.1996i</w:t>
      </w:r>
    </w:p>
    <w:p w:rsidR="000529E8" w:rsidRDefault="000529E8" w:rsidP="00356184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-0.4635 - 0.1996i</w:t>
      </w:r>
    </w:p>
    <w:p w:rsidR="00356184" w:rsidRDefault="003561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356184" w:rsidRDefault="00356184" w:rsidP="00356184">
      <w:pPr>
        <w:ind w:left="360"/>
        <w:jc w:val="both"/>
        <w:rPr>
          <w:rFonts w:ascii="Courier New" w:hAnsi="Courier New" w:cs="Courier New"/>
        </w:rPr>
      </w:pPr>
    </w:p>
    <w:p w:rsidR="00356184" w:rsidRPr="00356184" w:rsidRDefault="00356184" w:rsidP="00356184">
      <w:pPr>
        <w:ind w:left="360"/>
        <w:jc w:val="both"/>
        <w:rPr>
          <w:b/>
        </w:rPr>
      </w:pPr>
      <w:r>
        <w:rPr>
          <w:b/>
        </w:rPr>
        <w:t>Polno-nultni dijagram:</w:t>
      </w:r>
    </w:p>
    <w:p w:rsidR="000529E8" w:rsidRDefault="000529E8" w:rsidP="0099636D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  <w:noProof/>
          <w:lang w:eastAsia="en-US"/>
        </w:rPr>
        <w:drawing>
          <wp:inline distT="0" distB="0" distL="0" distR="0">
            <wp:extent cx="5334000" cy="4000500"/>
            <wp:effectExtent l="19050" t="0" r="0" b="0"/>
            <wp:docPr id="3" name="Picture 2" descr="zad3_pzma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3_pzmap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6D" w:rsidRPr="0099636D" w:rsidRDefault="0099636D" w:rsidP="0099636D">
      <w:pPr>
        <w:ind w:left="360"/>
        <w:jc w:val="both"/>
      </w:pPr>
    </w:p>
    <w:p w:rsidR="0099636D" w:rsidRPr="0099636D" w:rsidRDefault="0099636D" w:rsidP="0099636D">
      <w:pPr>
        <w:ind w:left="360"/>
        <w:jc w:val="both"/>
      </w:pPr>
    </w:p>
    <w:p w:rsidR="0099636D" w:rsidRPr="0099636D" w:rsidRDefault="0099636D" w:rsidP="0099636D">
      <w:pPr>
        <w:pStyle w:val="ListParagraph"/>
        <w:numPr>
          <w:ilvl w:val="0"/>
          <w:numId w:val="4"/>
        </w:numPr>
        <w:jc w:val="both"/>
        <w:rPr>
          <w:b/>
        </w:rPr>
      </w:pPr>
      <w:r w:rsidRPr="0099636D">
        <w:rPr>
          <w:b/>
        </w:rPr>
        <w:t>zadatak</w:t>
      </w:r>
    </w:p>
    <w:p w:rsidR="0099636D" w:rsidRDefault="0099636D" w:rsidP="0099636D">
      <w:pPr>
        <w:pStyle w:val="ListParagraph"/>
        <w:ind w:left="360"/>
        <w:jc w:val="both"/>
      </w:pPr>
      <w:r w:rsidRPr="0099636D">
        <w:t>Prijenosna funkcija direktne grane sustava s negativnom jediničnom povratnom vezom je:</w:t>
      </w:r>
    </w:p>
    <w:p w:rsidR="0099636D" w:rsidRDefault="0099636D" w:rsidP="0099636D">
      <w:pPr>
        <w:pStyle w:val="ListParagraph"/>
        <w:ind w:left="360"/>
        <w:jc w:val="both"/>
      </w:pPr>
    </w:p>
    <w:p w:rsidR="0099636D" w:rsidRDefault="0099636D" w:rsidP="0099636D">
      <w:pPr>
        <w:pStyle w:val="ListParagraph"/>
        <w:ind w:left="360"/>
        <w:jc w:val="both"/>
      </w:pPr>
      <m:oMathPara>
        <m:oMath>
          <w:bookmarkStart w:id="9" w:name="OLE_LINK10"/>
          <w:bookmarkStart w:id="10" w:name="OLE_LINK11"/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+6s+10</m:t>
              </m:r>
            </m:den>
          </m:f>
        </m:oMath>
      </m:oMathPara>
    </w:p>
    <w:bookmarkEnd w:id="9"/>
    <w:bookmarkEnd w:id="10"/>
    <w:p w:rsidR="0099636D" w:rsidRPr="0099636D" w:rsidRDefault="0099636D" w:rsidP="0099636D">
      <w:pPr>
        <w:pStyle w:val="ListParagraph"/>
        <w:ind w:left="360"/>
        <w:jc w:val="both"/>
      </w:pPr>
    </w:p>
    <w:p w:rsidR="0099636D" w:rsidRDefault="0099636D" w:rsidP="0099636D">
      <w:pPr>
        <w:pStyle w:val="ListParagraph"/>
        <w:ind w:left="360"/>
        <w:jc w:val="both"/>
      </w:pPr>
      <w:r w:rsidRPr="0099636D">
        <w:t>Koristeći Matlab odrediti prijenosnu funkciju zatvorene petlje i</w:t>
      </w:r>
      <w:r w:rsidRPr="0099636D">
        <w:t xml:space="preserve"> </w:t>
      </w:r>
      <w:r w:rsidRPr="0099636D">
        <w:t>izračunati korijene karakteristične jednadžbe (nul točke nazivnika).</w:t>
      </w:r>
    </w:p>
    <w:p w:rsidR="0099636D" w:rsidRDefault="0099636D" w:rsidP="0099636D">
      <w:pPr>
        <w:pStyle w:val="ListParagraph"/>
        <w:ind w:left="360"/>
        <w:jc w:val="both"/>
      </w:pPr>
    </w:p>
    <w:p w:rsidR="0099636D" w:rsidRDefault="0099636D" w:rsidP="0099636D">
      <w:pPr>
        <w:pStyle w:val="ListParagraph"/>
        <w:ind w:left="360"/>
        <w:jc w:val="both"/>
      </w:pPr>
    </w:p>
    <w:p w:rsidR="0099636D" w:rsidRDefault="0099636D" w:rsidP="0099636D">
      <w:pPr>
        <w:pStyle w:val="ListParagraph"/>
        <w:ind w:left="360"/>
        <w:jc w:val="both"/>
        <w:rPr>
          <w:b/>
        </w:rPr>
      </w:pPr>
      <w:r w:rsidRPr="0099636D">
        <w:rPr>
          <w:b/>
        </w:rPr>
        <w:t>.m-file:</w:t>
      </w:r>
    </w:p>
    <w:p w:rsidR="0099636D" w:rsidRDefault="0099636D" w:rsidP="0099636D">
      <w:pPr>
        <w:pStyle w:val="ListParagraph"/>
        <w:ind w:left="360"/>
        <w:jc w:val="both"/>
        <w:rPr>
          <w:b/>
        </w:rPr>
      </w:pPr>
    </w:p>
    <w:p w:rsidR="0099636D" w:rsidRDefault="0099636D" w:rsidP="0099636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========================================================================</w:t>
      </w:r>
    </w:p>
    <w:p w:rsidR="0099636D" w:rsidRDefault="0099636D" w:rsidP="0099636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racunanje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polova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prijenosne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funkcije</w:t>
      </w:r>
      <w:proofErr w:type="spellEnd"/>
    </w:p>
    <w:p w:rsidR="0099636D" w:rsidRDefault="0099636D" w:rsidP="0099636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========================================================================</w:t>
      </w:r>
    </w:p>
    <w:p w:rsidR="0099636D" w:rsidRDefault="0099636D" w:rsidP="0099636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99636D" w:rsidRDefault="0099636D" w:rsidP="0099636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definicija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bloka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direktne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grane</w:t>
      </w:r>
      <w:proofErr w:type="spellEnd"/>
    </w:p>
    <w:p w:rsidR="0099636D" w:rsidRDefault="0099636D" w:rsidP="0099636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</w:t>
      </w:r>
    </w:p>
    <w:p w:rsidR="0099636D" w:rsidRDefault="0099636D" w:rsidP="0099636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G_br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];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G_naz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1 4 6 10];</w:t>
      </w:r>
    </w:p>
    <w:p w:rsidR="0099636D" w:rsidRDefault="0099636D" w:rsidP="0099636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9636D" w:rsidRDefault="0099636D" w:rsidP="0099636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izracun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prijenosne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funkcije</w:t>
      </w:r>
      <w:proofErr w:type="spellEnd"/>
    </w:p>
    <w:p w:rsidR="0099636D" w:rsidRDefault="0099636D" w:rsidP="0099636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</w:t>
      </w:r>
    </w:p>
    <w:p w:rsidR="0099636D" w:rsidRDefault="0099636D" w:rsidP="0099636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W_br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W_naz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G_br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G_naz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99636D" w:rsidRDefault="0099636D" w:rsidP="0099636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9636D" w:rsidRDefault="0099636D" w:rsidP="0099636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ispis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prijenosne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funkcije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polova</w:t>
      </w:r>
      <w:proofErr w:type="spellEnd"/>
    </w:p>
    <w:p w:rsidR="0099636D" w:rsidRDefault="0099636D" w:rsidP="0099636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</w:t>
      </w:r>
    </w:p>
    <w:p w:rsidR="0099636D" w:rsidRDefault="0099636D" w:rsidP="0099636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W_br,W_naz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99636D" w:rsidRDefault="0099636D" w:rsidP="0099636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roots(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W_naz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</w:p>
    <w:p w:rsidR="0099636D" w:rsidRDefault="0099636D">
      <w:pPr>
        <w:rPr>
          <w:b/>
        </w:rPr>
      </w:pPr>
      <w:r>
        <w:rPr>
          <w:b/>
        </w:rPr>
        <w:br w:type="page"/>
      </w:r>
    </w:p>
    <w:p w:rsidR="0099636D" w:rsidRDefault="0099636D" w:rsidP="0099636D">
      <w:pPr>
        <w:pStyle w:val="ListParagraph"/>
        <w:ind w:left="360"/>
        <w:jc w:val="both"/>
        <w:rPr>
          <w:b/>
        </w:rPr>
      </w:pPr>
    </w:p>
    <w:p w:rsidR="000529E8" w:rsidRPr="0099636D" w:rsidRDefault="0099636D" w:rsidP="0099636D">
      <w:pPr>
        <w:pStyle w:val="ListParagraph"/>
        <w:ind w:left="360"/>
        <w:jc w:val="both"/>
        <w:rPr>
          <w:b/>
        </w:rPr>
      </w:pPr>
      <w:bookmarkStart w:id="11" w:name="OLE_LINK12"/>
      <w:bookmarkStart w:id="12" w:name="OLE_LINK13"/>
      <w:r>
        <w:rPr>
          <w:b/>
        </w:rPr>
        <w:t>Konzolni mod matlaba:</w:t>
      </w:r>
    </w:p>
    <w:bookmarkEnd w:id="11"/>
    <w:bookmarkEnd w:id="12"/>
    <w:p w:rsidR="0099636D" w:rsidRPr="00F82916" w:rsidRDefault="0099636D" w:rsidP="0056069F">
      <w:pPr>
        <w:jc w:val="both"/>
        <w:rPr>
          <w:rFonts w:ascii="Courier New" w:hAnsi="Courier New" w:cs="Courier New"/>
        </w:rPr>
      </w:pPr>
    </w:p>
    <w:p w:rsidR="000529E8" w:rsidRPr="00F82916" w:rsidRDefault="000529E8" w:rsidP="0099636D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>&gt;&gt; zad4</w:t>
      </w:r>
    </w:p>
    <w:p w:rsidR="000529E8" w:rsidRPr="00F82916" w:rsidRDefault="000529E8" w:rsidP="0099636D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</w:t>
      </w:r>
    </w:p>
    <w:p w:rsidR="000529E8" w:rsidRPr="00F82916" w:rsidRDefault="000529E8" w:rsidP="0099636D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num/den = </w:t>
      </w:r>
    </w:p>
    <w:p w:rsidR="000529E8" w:rsidRPr="00F82916" w:rsidRDefault="000529E8" w:rsidP="0099636D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</w:t>
      </w:r>
    </w:p>
    <w:p w:rsidR="000529E8" w:rsidRPr="00F82916" w:rsidRDefault="000529E8" w:rsidP="0099636D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          s + 1</w:t>
      </w:r>
    </w:p>
    <w:p w:rsidR="000529E8" w:rsidRPr="00F82916" w:rsidRDefault="000529E8" w:rsidP="0099636D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 ----------------------</w:t>
      </w:r>
    </w:p>
    <w:p w:rsidR="000529E8" w:rsidRPr="00F82916" w:rsidRDefault="000529E8" w:rsidP="0099636D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 s^3 + 4 s^2 + 7 s + 11</w:t>
      </w:r>
    </w:p>
    <w:p w:rsidR="000529E8" w:rsidRPr="00F82916" w:rsidRDefault="000529E8" w:rsidP="0099636D">
      <w:pPr>
        <w:ind w:left="360"/>
        <w:jc w:val="both"/>
        <w:rPr>
          <w:rFonts w:ascii="Courier New" w:hAnsi="Courier New" w:cs="Courier New"/>
        </w:rPr>
      </w:pPr>
    </w:p>
    <w:p w:rsidR="000529E8" w:rsidRPr="00F82916" w:rsidRDefault="000529E8" w:rsidP="0099636D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>ans =</w:t>
      </w:r>
    </w:p>
    <w:p w:rsidR="000529E8" w:rsidRPr="00F82916" w:rsidRDefault="000529E8" w:rsidP="0099636D">
      <w:pPr>
        <w:ind w:left="360"/>
        <w:jc w:val="both"/>
        <w:rPr>
          <w:rFonts w:ascii="Courier New" w:hAnsi="Courier New" w:cs="Courier New"/>
        </w:rPr>
      </w:pPr>
    </w:p>
    <w:p w:rsidR="000529E8" w:rsidRPr="00F82916" w:rsidRDefault="000529E8" w:rsidP="0099636D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-2.8946          </w:t>
      </w:r>
    </w:p>
    <w:p w:rsidR="000529E8" w:rsidRPr="00F82916" w:rsidRDefault="000529E8" w:rsidP="0099636D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-0.5527 + 1.8694i</w:t>
      </w:r>
    </w:p>
    <w:p w:rsidR="000529E8" w:rsidRDefault="000529E8" w:rsidP="0099636D">
      <w:pPr>
        <w:ind w:left="360"/>
        <w:jc w:val="both"/>
        <w:rPr>
          <w:rFonts w:ascii="Courier New" w:hAnsi="Courier New" w:cs="Courier New"/>
        </w:rPr>
      </w:pPr>
      <w:r w:rsidRPr="00F82916">
        <w:rPr>
          <w:rFonts w:ascii="Courier New" w:hAnsi="Courier New" w:cs="Courier New"/>
        </w:rPr>
        <w:t xml:space="preserve">  -0.5527 - 1.8694i</w:t>
      </w:r>
    </w:p>
    <w:p w:rsidR="0099636D" w:rsidRDefault="0099636D" w:rsidP="0099636D">
      <w:pPr>
        <w:jc w:val="both"/>
      </w:pPr>
    </w:p>
    <w:p w:rsidR="0099636D" w:rsidRDefault="0099636D" w:rsidP="0099636D">
      <w:pPr>
        <w:jc w:val="both"/>
      </w:pPr>
    </w:p>
    <w:p w:rsidR="0099636D" w:rsidRPr="0099636D" w:rsidRDefault="0099636D" w:rsidP="0099636D">
      <w:pPr>
        <w:pStyle w:val="ListParagraph"/>
        <w:numPr>
          <w:ilvl w:val="0"/>
          <w:numId w:val="4"/>
        </w:numPr>
        <w:jc w:val="both"/>
        <w:rPr>
          <w:b/>
        </w:rPr>
      </w:pPr>
      <w:r w:rsidRPr="0099636D">
        <w:rPr>
          <w:b/>
        </w:rPr>
        <w:t>zadatak</w:t>
      </w:r>
    </w:p>
    <w:p w:rsidR="0099636D" w:rsidRDefault="0099636D" w:rsidP="0099636D">
      <w:pPr>
        <w:pStyle w:val="ListParagraph"/>
        <w:ind w:left="360"/>
        <w:jc w:val="both"/>
      </w:pPr>
      <w:r>
        <w:t>Zadana je prijenosna funkcija sustava:</w:t>
      </w:r>
    </w:p>
    <w:p w:rsidR="0099636D" w:rsidRDefault="0099636D" w:rsidP="0099636D">
      <w:pPr>
        <w:ind w:left="360"/>
        <w:jc w:val="both"/>
      </w:pPr>
    </w:p>
    <w:p w:rsidR="0099636D" w:rsidRDefault="0099636D" w:rsidP="0099636D">
      <w:pPr>
        <w:pStyle w:val="ListParagraph"/>
        <w:ind w:left="360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+s+1</m:t>
              </m:r>
            </m:den>
          </m:f>
        </m:oMath>
      </m:oMathPara>
    </w:p>
    <w:p w:rsidR="0099636D" w:rsidRPr="0099636D" w:rsidRDefault="0099636D" w:rsidP="0099636D">
      <w:pPr>
        <w:pStyle w:val="ListParagraph"/>
        <w:ind w:left="360"/>
        <w:jc w:val="both"/>
      </w:pPr>
    </w:p>
    <w:p w:rsidR="0099636D" w:rsidRDefault="0099636D" w:rsidP="0099636D">
      <w:pPr>
        <w:pStyle w:val="ListParagraph"/>
        <w:ind w:left="360"/>
        <w:jc w:val="both"/>
      </w:pPr>
      <w:r>
        <w:t>Pomoću Matlaba izračunati polove prijenosne funkcije, te nacrtati odzive kad na ulaz</w:t>
      </w:r>
      <w:r>
        <w:t xml:space="preserve"> d</w:t>
      </w:r>
      <w:r>
        <w:t>ovedemo:</w:t>
      </w:r>
    </w:p>
    <w:p w:rsidR="0099636D" w:rsidRDefault="0099636D" w:rsidP="0099636D">
      <w:pPr>
        <w:pStyle w:val="ListParagraph"/>
        <w:numPr>
          <w:ilvl w:val="0"/>
          <w:numId w:val="8"/>
        </w:numPr>
        <w:jc w:val="both"/>
      </w:pPr>
      <w:r>
        <w:t>step funkciju</w:t>
      </w:r>
    </w:p>
    <w:p w:rsidR="0099636D" w:rsidRDefault="0099636D" w:rsidP="0099636D">
      <w:pPr>
        <w:pStyle w:val="ListParagraph"/>
        <w:numPr>
          <w:ilvl w:val="0"/>
          <w:numId w:val="8"/>
        </w:numPr>
        <w:jc w:val="both"/>
      </w:pPr>
      <w:r>
        <w:t>Dirac</w:t>
      </w:r>
      <w:r>
        <w:t>-</w:t>
      </w:r>
      <w:r>
        <w:t>ov impuls</w:t>
      </w:r>
    </w:p>
    <w:p w:rsidR="0099636D" w:rsidRDefault="0099636D" w:rsidP="0099636D">
      <w:pPr>
        <w:pStyle w:val="ListParagraph"/>
        <w:numPr>
          <w:ilvl w:val="0"/>
          <w:numId w:val="8"/>
        </w:numPr>
        <w:jc w:val="both"/>
      </w:pPr>
      <w:bookmarkStart w:id="13" w:name="OLE_LINK16"/>
      <w:bookmarkStart w:id="14" w:name="OLE_LINK17"/>
      <w:r>
        <w:t>sinusnu pobudu: x(t)</w:t>
      </w:r>
      <w:r>
        <w:t xml:space="preserve"> </w:t>
      </w:r>
      <w:r>
        <w:t>=</w:t>
      </w:r>
      <w:r>
        <w:t xml:space="preserve"> </w:t>
      </w:r>
      <w:r>
        <w:t>5</w:t>
      </w:r>
      <w:r>
        <w:t xml:space="preserve"> </w:t>
      </w:r>
      <w:r>
        <w:t>sin(3t)</w:t>
      </w:r>
    </w:p>
    <w:p w:rsidR="002C764C" w:rsidRDefault="002C764C" w:rsidP="002C764C">
      <w:pPr>
        <w:ind w:left="360"/>
        <w:jc w:val="both"/>
      </w:pPr>
    </w:p>
    <w:bookmarkEnd w:id="13"/>
    <w:bookmarkEnd w:id="14"/>
    <w:p w:rsidR="002C764C" w:rsidRDefault="002C764C" w:rsidP="002C764C">
      <w:pPr>
        <w:ind w:left="360"/>
        <w:jc w:val="both"/>
      </w:pPr>
    </w:p>
    <w:p w:rsidR="002C764C" w:rsidRDefault="002C764C" w:rsidP="002C764C">
      <w:pPr>
        <w:ind w:left="360"/>
        <w:jc w:val="both"/>
        <w:rPr>
          <w:b/>
        </w:rPr>
      </w:pPr>
      <w:r w:rsidRPr="002C764C">
        <w:rPr>
          <w:b/>
        </w:rPr>
        <w:t>.m-file:</w:t>
      </w:r>
    </w:p>
    <w:p w:rsidR="002C764C" w:rsidRDefault="002C764C" w:rsidP="002C764C">
      <w:pPr>
        <w:ind w:left="708"/>
        <w:jc w:val="both"/>
        <w:rPr>
          <w:b/>
        </w:rPr>
      </w:pP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========================================================================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racunanje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polova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odziva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sustava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pomocu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prijenosne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funkcije</w:t>
      </w:r>
      <w:proofErr w:type="spellEnd"/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a)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t) = t * u(t)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b)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t)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dirac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(t)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c)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t) = 5 * sin(3t)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========================================================================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definicija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prijenosne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funkcije</w:t>
      </w:r>
      <w:proofErr w:type="spellEnd"/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W_br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1];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W_naz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=[1 2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ispis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polova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sustava</w:t>
      </w:r>
      <w:proofErr w:type="spellEnd"/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roots(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W_naz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a)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t) = t * u(t)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1)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W_br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W_naz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Odziv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sustava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na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step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pobudu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x(t) = t * u(t)'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'y(t)'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b)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t)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dirac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(t)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2)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impulse(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W_br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W_naz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Odziv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sustava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na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dirac-ovu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pobudu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x(t) = \delta(t)'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'y(t)'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C764C" w:rsidRDefault="002C764C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 w:type="page"/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c)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t) = 5 * sin(3t)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 = 1:0.01:20;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3)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W_br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W_naz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sin(3*t), t)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Odziv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sustava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na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pobudu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x(t) = 5 * sin(3t)'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't(s)'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'y(t)'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2C764C" w:rsidRDefault="002C764C" w:rsidP="002C764C">
      <w:pPr>
        <w:autoSpaceDE w:val="0"/>
        <w:autoSpaceDN w:val="0"/>
        <w:adjustRightInd w:val="0"/>
        <w:ind w:left="348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2C764C" w:rsidRPr="0099636D" w:rsidRDefault="002C764C" w:rsidP="002C764C">
      <w:pPr>
        <w:pStyle w:val="ListParagraph"/>
        <w:ind w:left="360"/>
        <w:jc w:val="both"/>
        <w:rPr>
          <w:b/>
        </w:rPr>
      </w:pPr>
      <w:bookmarkStart w:id="15" w:name="OLE_LINK14"/>
      <w:bookmarkStart w:id="16" w:name="OLE_LINK15"/>
      <w:r>
        <w:rPr>
          <w:b/>
        </w:rPr>
        <w:t>Konzolni mod matlaba:</w:t>
      </w:r>
    </w:p>
    <w:bookmarkEnd w:id="15"/>
    <w:bookmarkEnd w:id="16"/>
    <w:p w:rsidR="002C764C" w:rsidRDefault="002C764C" w:rsidP="002C764C">
      <w:pPr>
        <w:ind w:left="360"/>
        <w:jc w:val="both"/>
        <w:rPr>
          <w:b/>
        </w:rPr>
      </w:pPr>
    </w:p>
    <w:p w:rsidR="002C764C" w:rsidRPr="002C764C" w:rsidRDefault="002C764C" w:rsidP="002C764C">
      <w:pPr>
        <w:ind w:left="360"/>
        <w:jc w:val="both"/>
        <w:rPr>
          <w:rFonts w:ascii="Courier New" w:hAnsi="Courier New" w:cs="Courier New"/>
        </w:rPr>
      </w:pPr>
      <w:r w:rsidRPr="002C764C">
        <w:rPr>
          <w:rFonts w:ascii="Courier New" w:hAnsi="Courier New" w:cs="Courier New"/>
        </w:rPr>
        <w:t>&gt;&gt; zad5</w:t>
      </w:r>
    </w:p>
    <w:p w:rsidR="002C764C" w:rsidRPr="002C764C" w:rsidRDefault="002C764C" w:rsidP="002C764C">
      <w:pPr>
        <w:ind w:left="360"/>
        <w:jc w:val="both"/>
        <w:rPr>
          <w:rFonts w:ascii="Courier New" w:hAnsi="Courier New" w:cs="Courier New"/>
        </w:rPr>
      </w:pPr>
    </w:p>
    <w:p w:rsidR="002C764C" w:rsidRPr="002C764C" w:rsidRDefault="002C764C" w:rsidP="002C764C">
      <w:pPr>
        <w:ind w:left="360"/>
        <w:jc w:val="both"/>
        <w:rPr>
          <w:rFonts w:ascii="Courier New" w:hAnsi="Courier New" w:cs="Courier New"/>
        </w:rPr>
      </w:pPr>
      <w:r w:rsidRPr="002C764C">
        <w:rPr>
          <w:rFonts w:ascii="Courier New" w:hAnsi="Courier New" w:cs="Courier New"/>
        </w:rPr>
        <w:t>ans =</w:t>
      </w:r>
    </w:p>
    <w:p w:rsidR="002C764C" w:rsidRPr="002C764C" w:rsidRDefault="002C764C" w:rsidP="002C764C">
      <w:pPr>
        <w:ind w:left="360"/>
        <w:jc w:val="both"/>
        <w:rPr>
          <w:rFonts w:ascii="Courier New" w:hAnsi="Courier New" w:cs="Courier New"/>
        </w:rPr>
      </w:pPr>
    </w:p>
    <w:p w:rsidR="002C764C" w:rsidRPr="002C764C" w:rsidRDefault="002C764C" w:rsidP="002C764C">
      <w:pPr>
        <w:ind w:left="360"/>
        <w:jc w:val="both"/>
        <w:rPr>
          <w:rFonts w:ascii="Courier New" w:hAnsi="Courier New" w:cs="Courier New"/>
        </w:rPr>
      </w:pPr>
      <w:r w:rsidRPr="002C764C">
        <w:rPr>
          <w:rFonts w:ascii="Courier New" w:hAnsi="Courier New" w:cs="Courier New"/>
        </w:rPr>
        <w:t xml:space="preserve">  -1.7549          </w:t>
      </w:r>
    </w:p>
    <w:p w:rsidR="002C764C" w:rsidRPr="002C764C" w:rsidRDefault="002C764C" w:rsidP="002C764C">
      <w:pPr>
        <w:ind w:left="360"/>
        <w:jc w:val="both"/>
        <w:rPr>
          <w:rFonts w:ascii="Courier New" w:hAnsi="Courier New" w:cs="Courier New"/>
        </w:rPr>
      </w:pPr>
      <w:r w:rsidRPr="002C764C">
        <w:rPr>
          <w:rFonts w:ascii="Courier New" w:hAnsi="Courier New" w:cs="Courier New"/>
        </w:rPr>
        <w:t xml:space="preserve">  -0.1226 + 0.7449i</w:t>
      </w:r>
    </w:p>
    <w:p w:rsidR="002C764C" w:rsidRDefault="002C764C" w:rsidP="002C764C">
      <w:pPr>
        <w:ind w:left="360"/>
        <w:jc w:val="both"/>
        <w:rPr>
          <w:rFonts w:ascii="Courier New" w:hAnsi="Courier New" w:cs="Courier New"/>
        </w:rPr>
      </w:pPr>
      <w:r w:rsidRPr="002C764C">
        <w:rPr>
          <w:rFonts w:ascii="Courier New" w:hAnsi="Courier New" w:cs="Courier New"/>
        </w:rPr>
        <w:t xml:space="preserve">  -0.1226 - 0.7449i</w:t>
      </w:r>
    </w:p>
    <w:p w:rsidR="002C764C" w:rsidRDefault="002C764C" w:rsidP="002C764C">
      <w:pPr>
        <w:ind w:left="360"/>
        <w:jc w:val="both"/>
        <w:rPr>
          <w:rFonts w:ascii="Courier New" w:hAnsi="Courier New" w:cs="Courier New"/>
        </w:rPr>
      </w:pPr>
    </w:p>
    <w:p w:rsidR="002C764C" w:rsidRDefault="002C764C" w:rsidP="002C764C">
      <w:pPr>
        <w:ind w:left="360"/>
        <w:jc w:val="both"/>
        <w:rPr>
          <w:rFonts w:ascii="Courier New" w:hAnsi="Courier New" w:cs="Courier New"/>
        </w:rPr>
      </w:pPr>
    </w:p>
    <w:p w:rsidR="002C764C" w:rsidRDefault="002C764C" w:rsidP="002C764C">
      <w:pPr>
        <w:pStyle w:val="ListParagraph"/>
        <w:ind w:left="360"/>
        <w:jc w:val="both"/>
        <w:rPr>
          <w:b/>
        </w:rPr>
      </w:pPr>
      <w:r>
        <w:rPr>
          <w:b/>
        </w:rPr>
        <w:t>Odzivi sustava:</w:t>
      </w:r>
    </w:p>
    <w:p w:rsidR="002C764C" w:rsidRDefault="002C764C" w:rsidP="002C764C">
      <w:pPr>
        <w:pStyle w:val="ListParagraph"/>
        <w:ind w:left="360"/>
        <w:jc w:val="both"/>
        <w:rPr>
          <w:b/>
        </w:rPr>
      </w:pPr>
    </w:p>
    <w:p w:rsidR="002C764C" w:rsidRDefault="002C764C" w:rsidP="002C764C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na step funkciju</w:t>
      </w:r>
    </w:p>
    <w:p w:rsidR="002C764C" w:rsidRDefault="002C764C" w:rsidP="002C764C">
      <w:pPr>
        <w:pStyle w:val="ListParagraph"/>
        <w:ind w:left="1068"/>
        <w:jc w:val="both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334000" cy="4000500"/>
            <wp:effectExtent l="19050" t="0" r="0" b="0"/>
            <wp:docPr id="10" name="Picture 9" descr="zad5_odziv_ste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5_odziv_step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4C" w:rsidRDefault="002C764C">
      <w:pPr>
        <w:rPr>
          <w:b/>
        </w:rPr>
      </w:pPr>
      <w:r>
        <w:rPr>
          <w:b/>
        </w:rPr>
        <w:br w:type="page"/>
      </w:r>
    </w:p>
    <w:p w:rsidR="002C764C" w:rsidRDefault="002C764C" w:rsidP="002C764C">
      <w:pPr>
        <w:pStyle w:val="ListParagraph"/>
        <w:ind w:left="708"/>
        <w:jc w:val="both"/>
        <w:rPr>
          <w:b/>
        </w:rPr>
      </w:pPr>
    </w:p>
    <w:p w:rsidR="002C764C" w:rsidRDefault="002C764C" w:rsidP="002C764C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na Dirac-ov impuls</w:t>
      </w:r>
    </w:p>
    <w:p w:rsidR="002C764C" w:rsidRDefault="002C764C" w:rsidP="002C764C">
      <w:pPr>
        <w:pStyle w:val="ListParagraph"/>
        <w:ind w:left="1068"/>
        <w:jc w:val="both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334000" cy="4000500"/>
            <wp:effectExtent l="19050" t="0" r="0" b="0"/>
            <wp:docPr id="11" name="Picture 10" descr="zad5_odziv_ste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5_odziv_step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4C" w:rsidRDefault="002C764C" w:rsidP="002C764C">
      <w:pPr>
        <w:pStyle w:val="ListParagraph"/>
        <w:ind w:left="1068"/>
        <w:jc w:val="both"/>
        <w:rPr>
          <w:b/>
        </w:rPr>
      </w:pPr>
    </w:p>
    <w:p w:rsidR="002C764C" w:rsidRDefault="002C764C" w:rsidP="002C764C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na </w:t>
      </w:r>
      <w:r w:rsidRPr="002C764C">
        <w:rPr>
          <w:b/>
        </w:rPr>
        <w:t>sinusnu pobudu: x(t)</w:t>
      </w:r>
      <w:r w:rsidRPr="002C764C">
        <w:rPr>
          <w:b/>
        </w:rPr>
        <w:t xml:space="preserve"> </w:t>
      </w:r>
      <w:r w:rsidRPr="002C764C">
        <w:rPr>
          <w:b/>
        </w:rPr>
        <w:t>=</w:t>
      </w:r>
      <w:r w:rsidRPr="002C764C">
        <w:rPr>
          <w:b/>
        </w:rPr>
        <w:t xml:space="preserve"> </w:t>
      </w:r>
      <w:r w:rsidRPr="002C764C">
        <w:rPr>
          <w:b/>
        </w:rPr>
        <w:t>5</w:t>
      </w:r>
      <w:r w:rsidRPr="002C764C">
        <w:rPr>
          <w:b/>
        </w:rPr>
        <w:t xml:space="preserve"> </w:t>
      </w:r>
      <w:r w:rsidRPr="002C764C">
        <w:rPr>
          <w:b/>
        </w:rPr>
        <w:t>sin(3t)</w:t>
      </w:r>
    </w:p>
    <w:p w:rsidR="002C764C" w:rsidRPr="002C764C" w:rsidRDefault="002C764C" w:rsidP="002C764C">
      <w:pPr>
        <w:ind w:left="1070"/>
        <w:jc w:val="both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334000" cy="4000500"/>
            <wp:effectExtent l="19050" t="0" r="0" b="0"/>
            <wp:docPr id="12" name="Picture 11" descr="zad5_odziv_sinu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5_odziv_sinus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64C" w:rsidRPr="002C764C" w:rsidSect="003C146C">
      <w:pgSz w:w="11906" w:h="16838" w:code="9"/>
      <w:pgMar w:top="340" w:right="340" w:bottom="340" w:left="1134" w:header="709" w:footer="709" w:gutter="0"/>
      <w:pgBorders>
        <w:top w:val="single" w:sz="8" w:space="0" w:color="auto"/>
        <w:left w:val="single" w:sz="8" w:space="4" w:color="auto"/>
        <w:bottom w:val="single" w:sz="8" w:space="0" w:color="auto"/>
        <w:right w:val="single" w:sz="8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67F92"/>
    <w:multiLevelType w:val="hybridMultilevel"/>
    <w:tmpl w:val="85FA6D4A"/>
    <w:lvl w:ilvl="0" w:tplc="22A0BC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E08402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1D34CD"/>
    <w:multiLevelType w:val="hybridMultilevel"/>
    <w:tmpl w:val="92F8DE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B1F21"/>
    <w:multiLevelType w:val="hybridMultilevel"/>
    <w:tmpl w:val="DB5AB056"/>
    <w:lvl w:ilvl="0" w:tplc="B3D801D8">
      <w:start w:val="1"/>
      <w:numFmt w:val="bullet"/>
      <w:lvlText w:val="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6A1565"/>
    <w:multiLevelType w:val="hybridMultilevel"/>
    <w:tmpl w:val="23247872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D9227BA"/>
    <w:multiLevelType w:val="hybridMultilevel"/>
    <w:tmpl w:val="C9F43F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86E68"/>
    <w:multiLevelType w:val="hybridMultilevel"/>
    <w:tmpl w:val="CFD6C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5252707"/>
    <w:multiLevelType w:val="hybridMultilevel"/>
    <w:tmpl w:val="74426648"/>
    <w:lvl w:ilvl="0" w:tplc="4958162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12123A"/>
    <w:multiLevelType w:val="hybridMultilevel"/>
    <w:tmpl w:val="DF1EFFE2"/>
    <w:lvl w:ilvl="0" w:tplc="04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8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AA24A8"/>
    <w:multiLevelType w:val="hybridMultilevel"/>
    <w:tmpl w:val="D5666B68"/>
    <w:lvl w:ilvl="0" w:tplc="22A0BC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0529E8"/>
    <w:rsid w:val="00047052"/>
    <w:rsid w:val="000529E8"/>
    <w:rsid w:val="000875AE"/>
    <w:rsid w:val="000943B5"/>
    <w:rsid w:val="00187517"/>
    <w:rsid w:val="001B7727"/>
    <w:rsid w:val="00253EFC"/>
    <w:rsid w:val="002736C1"/>
    <w:rsid w:val="002C764C"/>
    <w:rsid w:val="002E76F0"/>
    <w:rsid w:val="0031493B"/>
    <w:rsid w:val="00337C43"/>
    <w:rsid w:val="00356184"/>
    <w:rsid w:val="00360AC1"/>
    <w:rsid w:val="00373512"/>
    <w:rsid w:val="003C146C"/>
    <w:rsid w:val="004375D5"/>
    <w:rsid w:val="004726FD"/>
    <w:rsid w:val="00486FDE"/>
    <w:rsid w:val="00497A50"/>
    <w:rsid w:val="0056069F"/>
    <w:rsid w:val="005D5426"/>
    <w:rsid w:val="005F37D3"/>
    <w:rsid w:val="00747047"/>
    <w:rsid w:val="00867815"/>
    <w:rsid w:val="0099636D"/>
    <w:rsid w:val="009B3110"/>
    <w:rsid w:val="009F00F4"/>
    <w:rsid w:val="00AA1714"/>
    <w:rsid w:val="00B414FC"/>
    <w:rsid w:val="00BA20E6"/>
    <w:rsid w:val="00DC6D32"/>
    <w:rsid w:val="00E67E4A"/>
    <w:rsid w:val="00E768ED"/>
    <w:rsid w:val="00F82916"/>
    <w:rsid w:val="00FA1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64C"/>
    <w:rPr>
      <w:rFonts w:ascii="Arial" w:hAnsi="Arial" w:cs="Arial"/>
      <w:sz w:val="22"/>
      <w:szCs w:val="22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hnikopismo">
    <w:name w:val="Tehničko pismo"/>
    <w:basedOn w:val="Normal"/>
    <w:rsid w:val="00AA1714"/>
    <w:pPr>
      <w:jc w:val="both"/>
    </w:pPr>
    <w:rPr>
      <w:rFonts w:ascii="ISOCPEUR" w:hAnsi="ISOCPEUR" w:cs="Kartika"/>
      <w:i/>
      <w:sz w:val="28"/>
      <w:szCs w:val="28"/>
    </w:rPr>
  </w:style>
  <w:style w:type="table" w:styleId="TableGrid">
    <w:name w:val="Table Grid"/>
    <w:basedOn w:val="TableNormal"/>
    <w:rsid w:val="00187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0943B5"/>
    <w:rPr>
      <w:rFonts w:ascii="Calibri" w:eastAsia="Calibri" w:hAnsi="Calibri"/>
      <w:sz w:val="22"/>
      <w:szCs w:val="22"/>
      <w:lang w:val="hr-HR"/>
    </w:rPr>
  </w:style>
  <w:style w:type="paragraph" w:styleId="BalloonText">
    <w:name w:val="Balloon Text"/>
    <w:basedOn w:val="Normal"/>
    <w:link w:val="BalloonTextChar"/>
    <w:semiHidden/>
    <w:unhideWhenUsed/>
    <w:rsid w:val="000943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943B5"/>
    <w:rPr>
      <w:rFonts w:ascii="Tahoma" w:hAnsi="Tahoma" w:cs="Tahoma"/>
      <w:sz w:val="16"/>
      <w:szCs w:val="16"/>
      <w:lang w:val="hr-HR" w:eastAsia="hr-HR" w:bidi="ar-SA"/>
    </w:rPr>
  </w:style>
  <w:style w:type="paragraph" w:styleId="ListParagraph">
    <w:name w:val="List Paragraph"/>
    <w:basedOn w:val="Normal"/>
    <w:uiPriority w:val="34"/>
    <w:qFormat/>
    <w:rsid w:val="005606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636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rio\Application%20Data\Microsoft\Templates\FESB_stran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2AAAC-9C66-461B-96DA-39E57653E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FESB_stranica.dotx</Template>
  <TotalTime>86</TotalTime>
  <Pages>9</Pages>
  <Words>1152</Words>
  <Characters>6568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>1</vt:lpstr>
    </vt:vector>
  </TitlesOfParts>
  <Company>X</Company>
  <LinksUpToDate>false</LinksUpToDate>
  <CharactersWithSpaces>7705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Dario</dc:creator>
  <cp:keywords/>
  <dc:description/>
  <cp:lastModifiedBy>Dario</cp:lastModifiedBy>
  <cp:revision>9</cp:revision>
  <cp:lastPrinted>2010-06-07T16:59:00Z</cp:lastPrinted>
  <dcterms:created xsi:type="dcterms:W3CDTF">2010-06-07T15:48:00Z</dcterms:created>
  <dcterms:modified xsi:type="dcterms:W3CDTF">2010-06-07T17:14:00Z</dcterms:modified>
</cp:coreProperties>
</file>